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E3F" w:rsidRDefault="00AB0C25" w:rsidP="00AB0C25">
      <w:pPr>
        <w:spacing w:after="0"/>
        <w:ind w:left="2160"/>
      </w:pPr>
      <w:r>
        <w:rPr>
          <w:rFonts w:ascii="Garamond" w:eastAsia="Garamond" w:hAnsi="Garamond" w:cs="Garamond"/>
          <w:b/>
          <w:sz w:val="38"/>
        </w:rPr>
        <w:t xml:space="preserve">   </w:t>
      </w:r>
      <w:r w:rsidR="00E47E37">
        <w:rPr>
          <w:rFonts w:ascii="Garamond" w:eastAsia="Garamond" w:hAnsi="Garamond" w:cs="Garamond"/>
          <w:b/>
          <w:sz w:val="38"/>
        </w:rPr>
        <w:t>PROJECT</w:t>
      </w:r>
      <w:r>
        <w:rPr>
          <w:rFonts w:ascii="Garamond" w:eastAsia="Garamond" w:hAnsi="Garamond" w:cs="Garamond"/>
          <w:b/>
          <w:sz w:val="38"/>
        </w:rPr>
        <w:t xml:space="preserve">  ON C#</w:t>
      </w:r>
      <w:r w:rsidR="00E47E37">
        <w:rPr>
          <w:rFonts w:ascii="Garamond" w:eastAsia="Garamond" w:hAnsi="Garamond" w:cs="Garamond"/>
          <w:b/>
          <w:sz w:val="38"/>
        </w:rPr>
        <w:t xml:space="preserve"> </w:t>
      </w:r>
      <w:r>
        <w:rPr>
          <w:rFonts w:ascii="Garamond" w:eastAsia="Garamond" w:hAnsi="Garamond" w:cs="Garamond"/>
          <w:b/>
          <w:sz w:val="38"/>
        </w:rPr>
        <w:t xml:space="preserve"> </w:t>
      </w:r>
    </w:p>
    <w:p w:rsidR="00423E3F" w:rsidRDefault="00423E3F">
      <w:pPr>
        <w:spacing w:after="0"/>
        <w:ind w:left="3882" w:hanging="10"/>
      </w:pPr>
    </w:p>
    <w:p w:rsidR="003E3C5D" w:rsidRDefault="003E3C5D" w:rsidP="003E3C5D">
      <w:pPr>
        <w:spacing w:after="0"/>
        <w:rPr>
          <w:rFonts w:ascii="Garamond" w:eastAsia="Garamond" w:hAnsi="Garamond" w:cs="Garamond"/>
          <w:b/>
          <w:sz w:val="38"/>
        </w:rPr>
      </w:pPr>
      <w:r>
        <w:rPr>
          <w:rFonts w:ascii="Garamond" w:eastAsia="Garamond" w:hAnsi="Garamond" w:cs="Garamond"/>
          <w:b/>
          <w:sz w:val="38"/>
        </w:rPr>
        <w:t xml:space="preserve">   </w:t>
      </w:r>
    </w:p>
    <w:p w:rsidR="00423E3F" w:rsidRPr="00AB0C25" w:rsidRDefault="00AB0C25" w:rsidP="003E3C5D">
      <w:pPr>
        <w:spacing w:after="0"/>
        <w:ind w:firstLine="720"/>
        <w:rPr>
          <w:rFonts w:ascii="Cambria" w:hAnsi="Cambria"/>
          <w:b/>
          <w:sz w:val="44"/>
          <w:szCs w:val="44"/>
        </w:rPr>
      </w:pPr>
      <w:r w:rsidRPr="00AB0C25">
        <w:rPr>
          <w:rFonts w:ascii="Cambria" w:hAnsi="Cambria"/>
          <w:b/>
          <w:sz w:val="44"/>
          <w:szCs w:val="44"/>
        </w:rPr>
        <w:t>Copy method of String class in C#</w:t>
      </w:r>
    </w:p>
    <w:p w:rsidR="004E30DB" w:rsidRDefault="004E30DB">
      <w:pPr>
        <w:pStyle w:val="Heading1"/>
        <w:rPr>
          <w:u w:val="none"/>
        </w:rPr>
      </w:pPr>
    </w:p>
    <w:p w:rsidR="00423E3F" w:rsidRPr="004E30DB" w:rsidRDefault="003E3C5D" w:rsidP="003E3C5D">
      <w:pPr>
        <w:pStyle w:val="Heading1"/>
        <w:ind w:firstLine="622"/>
        <w:rPr>
          <w:u w:val="none"/>
        </w:rPr>
      </w:pPr>
      <w:r>
        <w:rPr>
          <w:u w:val="none"/>
        </w:rPr>
        <w:t xml:space="preserve">      </w:t>
      </w:r>
      <w:r w:rsidR="00E47E37">
        <w:rPr>
          <w:u w:val="none"/>
        </w:rPr>
        <w:t xml:space="preserve">Using </w:t>
      </w:r>
      <w:r>
        <w:rPr>
          <w:u w:val="none"/>
        </w:rPr>
        <w:t xml:space="preserve"> </w:t>
      </w:r>
      <w:r w:rsidRPr="003E3C5D">
        <w:rPr>
          <w:sz w:val="56"/>
          <w:u w:val="none"/>
        </w:rPr>
        <w:t>c#</w:t>
      </w:r>
    </w:p>
    <w:p w:rsidR="00423E3F" w:rsidRDefault="00423E3F">
      <w:pPr>
        <w:spacing w:after="0"/>
        <w:ind w:left="4161"/>
      </w:pPr>
    </w:p>
    <w:p w:rsidR="00423E3F" w:rsidRDefault="00423E3F">
      <w:pPr>
        <w:spacing w:after="125"/>
        <w:ind w:left="18"/>
      </w:pPr>
    </w:p>
    <w:p w:rsidR="00423E3F" w:rsidRDefault="003E3C5D">
      <w:pPr>
        <w:pStyle w:val="Heading2"/>
        <w:ind w:left="37"/>
      </w:pPr>
      <w:r>
        <w:t xml:space="preserve">            </w:t>
      </w:r>
      <w:r w:rsidR="00E47E37">
        <w:t>Bachelor of Computer Application</w:t>
      </w:r>
    </w:p>
    <w:p w:rsidR="00423E3F" w:rsidRDefault="00E47E37">
      <w:pPr>
        <w:spacing w:after="0"/>
        <w:ind w:left="3280" w:hanging="10"/>
      </w:pPr>
      <w:r>
        <w:rPr>
          <w:rFonts w:ascii="Garamond" w:eastAsia="Garamond" w:hAnsi="Garamond" w:cs="Garamond"/>
          <w:b/>
          <w:sz w:val="36"/>
        </w:rPr>
        <w:t>[</w:t>
      </w:r>
      <w:r>
        <w:rPr>
          <w:rFonts w:ascii="Garamond" w:eastAsia="Garamond" w:hAnsi="Garamond" w:cs="Garamond"/>
          <w:b/>
          <w:sz w:val="40"/>
        </w:rPr>
        <w:t>BCA</w:t>
      </w:r>
      <w:r w:rsidR="003E3C5D">
        <w:rPr>
          <w:rFonts w:ascii="Garamond" w:eastAsia="Garamond" w:hAnsi="Garamond" w:cs="Garamond"/>
          <w:b/>
          <w:sz w:val="40"/>
        </w:rPr>
        <w:t xml:space="preserve"> </w:t>
      </w:r>
      <w:r w:rsidR="004E30DB">
        <w:rPr>
          <w:rFonts w:ascii="Garamond" w:eastAsia="Garamond" w:hAnsi="Garamond" w:cs="Garamond"/>
          <w:b/>
          <w:sz w:val="36"/>
        </w:rPr>
        <w:t>-</w:t>
      </w:r>
      <w:r w:rsidR="003E3C5D">
        <w:rPr>
          <w:rFonts w:ascii="Garamond" w:eastAsia="Garamond" w:hAnsi="Garamond" w:cs="Garamond"/>
          <w:b/>
          <w:sz w:val="36"/>
        </w:rPr>
        <w:t xml:space="preserve"> 4</w:t>
      </w:r>
      <w:r>
        <w:rPr>
          <w:rFonts w:ascii="Garamond" w:eastAsia="Garamond" w:hAnsi="Garamond" w:cs="Garamond"/>
          <w:b/>
          <w:sz w:val="36"/>
          <w:vertAlign w:val="superscript"/>
        </w:rPr>
        <w:t>t</w:t>
      </w:r>
      <w:r w:rsidR="003E3C5D">
        <w:rPr>
          <w:rFonts w:ascii="Garamond" w:eastAsia="Garamond" w:hAnsi="Garamond" w:cs="Garamond"/>
          <w:b/>
          <w:sz w:val="36"/>
          <w:vertAlign w:val="superscript"/>
        </w:rPr>
        <w:t>h</w:t>
      </w:r>
      <w:r>
        <w:rPr>
          <w:rFonts w:ascii="Garamond" w:eastAsia="Garamond" w:hAnsi="Garamond" w:cs="Garamond"/>
          <w:b/>
          <w:sz w:val="36"/>
        </w:rPr>
        <w:t xml:space="preserve">] </w:t>
      </w:r>
    </w:p>
    <w:p w:rsidR="00423E3F" w:rsidRDefault="00423E3F">
      <w:pPr>
        <w:spacing w:after="0"/>
        <w:ind w:left="4200"/>
      </w:pPr>
    </w:p>
    <w:p w:rsidR="00423E3F" w:rsidRDefault="00E47E37" w:rsidP="004E30DB">
      <w:pPr>
        <w:spacing w:after="0"/>
        <w:ind w:left="2160" w:firstLine="720"/>
      </w:pPr>
      <w:r>
        <w:rPr>
          <w:rFonts w:ascii="Garamond" w:eastAsia="Garamond" w:hAnsi="Garamond" w:cs="Garamond"/>
          <w:b/>
          <w:sz w:val="36"/>
        </w:rPr>
        <w:t xml:space="preserve">Submitted To:- </w:t>
      </w:r>
    </w:p>
    <w:p w:rsidR="00423E3F" w:rsidRDefault="00E47E37">
      <w:pPr>
        <w:pStyle w:val="Heading2"/>
        <w:ind w:left="1969"/>
      </w:pPr>
      <w:r>
        <w:t xml:space="preserve">Shree H.N.Shukla College  </w:t>
      </w:r>
    </w:p>
    <w:p w:rsidR="00423E3F" w:rsidRDefault="00E47E37">
      <w:pPr>
        <w:spacing w:after="56"/>
        <w:ind w:left="3028"/>
      </w:pPr>
      <w:r>
        <w:rPr>
          <w:noProof/>
          <w:lang w:val="en-US" w:eastAsia="en-US"/>
        </w:rPr>
        <w:drawing>
          <wp:inline distT="0" distB="0" distL="0" distR="0">
            <wp:extent cx="2027207" cy="1768063"/>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2040357" cy="1779532"/>
                    </a:xfrm>
                    <a:prstGeom prst="rect">
                      <a:avLst/>
                    </a:prstGeom>
                  </pic:spPr>
                </pic:pic>
              </a:graphicData>
            </a:graphic>
          </wp:inline>
        </w:drawing>
      </w:r>
    </w:p>
    <w:p w:rsidR="00423E3F" w:rsidRDefault="00423E3F">
      <w:pPr>
        <w:spacing w:after="11"/>
        <w:ind w:left="4200"/>
      </w:pPr>
    </w:p>
    <w:p w:rsidR="003E3C5D" w:rsidRDefault="003E3C5D">
      <w:pPr>
        <w:spacing w:after="0"/>
        <w:ind w:left="3136" w:hanging="10"/>
        <w:rPr>
          <w:rFonts w:ascii="Garamond" w:eastAsia="Garamond" w:hAnsi="Garamond" w:cs="Garamond"/>
          <w:b/>
          <w:sz w:val="36"/>
        </w:rPr>
      </w:pPr>
    </w:p>
    <w:p w:rsidR="003E3C5D" w:rsidRDefault="003E3C5D">
      <w:pPr>
        <w:spacing w:after="0"/>
        <w:ind w:left="3136" w:hanging="10"/>
        <w:rPr>
          <w:rFonts w:ascii="Garamond" w:eastAsia="Garamond" w:hAnsi="Garamond" w:cs="Garamond"/>
          <w:b/>
          <w:sz w:val="36"/>
        </w:rPr>
      </w:pPr>
    </w:p>
    <w:p w:rsidR="003E3C5D" w:rsidRDefault="003E3C5D">
      <w:pPr>
        <w:spacing w:after="0"/>
        <w:ind w:left="3136" w:hanging="10"/>
        <w:rPr>
          <w:rFonts w:ascii="Garamond" w:eastAsia="Garamond" w:hAnsi="Garamond" w:cs="Garamond"/>
          <w:b/>
          <w:sz w:val="36"/>
        </w:rPr>
      </w:pPr>
    </w:p>
    <w:p w:rsidR="00423E3F" w:rsidRDefault="00E47E37">
      <w:pPr>
        <w:spacing w:after="0"/>
        <w:ind w:left="3136" w:hanging="10"/>
      </w:pPr>
      <w:r>
        <w:rPr>
          <w:rFonts w:ascii="Garamond" w:eastAsia="Garamond" w:hAnsi="Garamond" w:cs="Garamond"/>
          <w:b/>
          <w:sz w:val="36"/>
        </w:rPr>
        <w:t>Affiliated To:-</w:t>
      </w:r>
    </w:p>
    <w:p w:rsidR="00423E3F" w:rsidRDefault="00E47E37">
      <w:pPr>
        <w:spacing w:after="0"/>
        <w:ind w:left="1781" w:hanging="10"/>
      </w:pPr>
      <w:r>
        <w:rPr>
          <w:rFonts w:ascii="Garamond" w:eastAsia="Garamond" w:hAnsi="Garamond" w:cs="Garamond"/>
          <w:b/>
          <w:sz w:val="40"/>
        </w:rPr>
        <w:t xml:space="preserve">Saurashtra University,Rajkot </w:t>
      </w:r>
    </w:p>
    <w:p w:rsidR="003E3C5D" w:rsidRDefault="003E3C5D">
      <w:pPr>
        <w:spacing w:after="0"/>
        <w:ind w:left="42"/>
      </w:pPr>
      <w:bookmarkStart w:id="0" w:name="_GoBack"/>
      <w:bookmarkEnd w:id="0"/>
    </w:p>
    <w:p w:rsidR="003E3C5D" w:rsidRDefault="003E3C5D">
      <w:pPr>
        <w:spacing w:after="0"/>
        <w:ind w:left="42"/>
      </w:pPr>
    </w:p>
    <w:p w:rsidR="003E3C5D" w:rsidRDefault="003E3C5D">
      <w:pPr>
        <w:spacing w:after="0"/>
        <w:ind w:left="42"/>
      </w:pPr>
    </w:p>
    <w:p w:rsidR="003E3C5D" w:rsidRDefault="003E3C5D">
      <w:pPr>
        <w:spacing w:after="0"/>
        <w:ind w:left="42"/>
      </w:pPr>
    </w:p>
    <w:p w:rsidR="00423E3F" w:rsidRDefault="00423E3F">
      <w:pPr>
        <w:spacing w:after="0"/>
        <w:ind w:left="42"/>
      </w:pPr>
    </w:p>
    <w:p w:rsidR="00423E3F" w:rsidRDefault="00E47E37">
      <w:pPr>
        <w:spacing w:after="0"/>
        <w:ind w:left="37" w:hanging="10"/>
      </w:pPr>
      <w:r>
        <w:rPr>
          <w:rFonts w:ascii="Garamond" w:eastAsia="Garamond" w:hAnsi="Garamond" w:cs="Garamond"/>
          <w:b/>
          <w:sz w:val="36"/>
        </w:rPr>
        <w:t>Guided :-                                                 prepared :-</w:t>
      </w:r>
    </w:p>
    <w:p w:rsidR="00423E3F" w:rsidRDefault="003E3C5D" w:rsidP="003E3C5D">
      <w:pPr>
        <w:pStyle w:val="Heading2"/>
        <w:ind w:left="0" w:firstLine="0"/>
      </w:pPr>
      <w:r>
        <w:t xml:space="preserve">   Mayur Sir</w:t>
      </w:r>
      <w:r w:rsidR="004E30DB">
        <w:tab/>
      </w:r>
      <w:r>
        <w:tab/>
      </w:r>
      <w:r>
        <w:tab/>
      </w:r>
      <w:r>
        <w:tab/>
        <w:t xml:space="preserve">          Arjun K. Parmar</w:t>
      </w:r>
    </w:p>
    <w:p w:rsidR="00423E3F" w:rsidRDefault="00423E3F">
      <w:pPr>
        <w:spacing w:after="0"/>
        <w:ind w:left="42"/>
      </w:pPr>
    </w:p>
    <w:p w:rsidR="00423E3F" w:rsidRDefault="00423E3F">
      <w:pPr>
        <w:spacing w:after="263"/>
        <w:ind w:left="42"/>
      </w:pPr>
    </w:p>
    <w:p w:rsidR="003E3C5D" w:rsidRDefault="003E3C5D">
      <w:pPr>
        <w:spacing w:after="263"/>
        <w:ind w:left="42"/>
      </w:pPr>
    </w:p>
    <w:p w:rsidR="003E3C5D" w:rsidRDefault="003E3C5D">
      <w:pPr>
        <w:spacing w:after="263"/>
        <w:ind w:left="42"/>
      </w:pPr>
    </w:p>
    <w:p w:rsidR="00423E3F" w:rsidRDefault="00E47E37">
      <w:pPr>
        <w:spacing w:after="0"/>
      </w:pPr>
      <w:r>
        <w:rPr>
          <w:rFonts w:ascii="Garamond" w:eastAsia="Garamond" w:hAnsi="Garamond" w:cs="Garamond"/>
          <w:b/>
          <w:sz w:val="51"/>
        </w:rPr>
        <w:tab/>
      </w:r>
    </w:p>
    <w:tbl>
      <w:tblPr>
        <w:tblStyle w:val="TableGrid"/>
        <w:tblpPr w:leftFromText="180" w:rightFromText="180" w:vertAnchor="text" w:horzAnchor="margin" w:tblpXSpec="center" w:tblpY="-82"/>
        <w:tblW w:w="10374" w:type="dxa"/>
        <w:tblInd w:w="0" w:type="dxa"/>
        <w:tblCellMar>
          <w:top w:w="72" w:type="dxa"/>
          <w:left w:w="119" w:type="dxa"/>
          <w:right w:w="21" w:type="dxa"/>
        </w:tblCellMar>
        <w:tblLook w:val="04A0"/>
      </w:tblPr>
      <w:tblGrid>
        <w:gridCol w:w="1153"/>
        <w:gridCol w:w="9221"/>
      </w:tblGrid>
      <w:tr w:rsidR="004E30DB" w:rsidTr="003E3C5D">
        <w:trPr>
          <w:trHeight w:val="493"/>
        </w:trPr>
        <w:tc>
          <w:tcPr>
            <w:tcW w:w="1153" w:type="dxa"/>
            <w:tcBorders>
              <w:top w:val="single" w:sz="6" w:space="0" w:color="000000"/>
              <w:left w:val="single" w:sz="3" w:space="0" w:color="000000"/>
              <w:bottom w:val="single" w:sz="3" w:space="0" w:color="000000"/>
              <w:right w:val="single" w:sz="3" w:space="0" w:color="000000"/>
            </w:tcBorders>
          </w:tcPr>
          <w:p w:rsidR="004E30DB" w:rsidRPr="00DD0E49" w:rsidRDefault="004E30DB" w:rsidP="004E30DB">
            <w:pPr>
              <w:ind w:left="14"/>
              <w:jc w:val="both"/>
              <w:rPr>
                <w:rFonts w:ascii="Garamond" w:hAnsi="Garamond"/>
                <w:sz w:val="44"/>
              </w:rPr>
            </w:pPr>
            <w:r w:rsidRPr="00DD0E49">
              <w:rPr>
                <w:rFonts w:ascii="Garamond" w:hAnsi="Garamond"/>
                <w:b/>
                <w:sz w:val="36"/>
              </w:rPr>
              <w:t xml:space="preserve">SR. NO </w:t>
            </w:r>
          </w:p>
        </w:tc>
        <w:tc>
          <w:tcPr>
            <w:tcW w:w="9221" w:type="dxa"/>
            <w:tcBorders>
              <w:top w:val="single" w:sz="6" w:space="0" w:color="000000"/>
              <w:left w:val="single" w:sz="3" w:space="0" w:color="000000"/>
              <w:bottom w:val="single" w:sz="3" w:space="0" w:color="000000"/>
              <w:right w:val="single" w:sz="3" w:space="0" w:color="000000"/>
            </w:tcBorders>
          </w:tcPr>
          <w:p w:rsidR="004E30DB" w:rsidRPr="00DD0E49" w:rsidRDefault="004E30DB" w:rsidP="004E30DB">
            <w:pPr>
              <w:ind w:right="71"/>
              <w:jc w:val="center"/>
              <w:rPr>
                <w:rFonts w:ascii="Garamond" w:hAnsi="Garamond"/>
                <w:sz w:val="44"/>
              </w:rPr>
            </w:pPr>
            <w:r w:rsidRPr="00DD0E49">
              <w:rPr>
                <w:rFonts w:ascii="Garamond" w:hAnsi="Garamond"/>
                <w:b/>
                <w:sz w:val="44"/>
                <w:u w:val="single" w:color="000000"/>
              </w:rPr>
              <w:t>INDEX</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1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PREFACE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2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ACKNOWLEDGEMENT </w:t>
            </w:r>
          </w:p>
        </w:tc>
      </w:tr>
      <w:tr w:rsidR="004E30DB" w:rsidTr="003E3C5D">
        <w:trPr>
          <w:trHeight w:val="505"/>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3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STUDENT PROFILE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4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INTRODUCTION OF YOUR PROJECT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5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PROJECT PROFILE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6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SYSTEM DESIGN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7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PROJECT CODING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8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CONCLUSION </w:t>
            </w:r>
          </w:p>
        </w:tc>
      </w:tr>
      <w:tr w:rsidR="004E30DB" w:rsidTr="003E3C5D">
        <w:trPr>
          <w:trHeight w:val="504"/>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9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BIBLIOGRAPHY </w:t>
            </w:r>
          </w:p>
        </w:tc>
      </w:tr>
    </w:tbl>
    <w:p w:rsidR="00423E3F" w:rsidRDefault="00423E3F">
      <w:pPr>
        <w:spacing w:after="0"/>
      </w:pPr>
    </w:p>
    <w:p w:rsidR="00423E3F" w:rsidRDefault="00423E3F">
      <w:pPr>
        <w:spacing w:after="0"/>
      </w:pPr>
    </w:p>
    <w:p w:rsidR="00423E3F" w:rsidRDefault="00423E3F">
      <w:pPr>
        <w:spacing w:after="255"/>
      </w:pPr>
    </w:p>
    <w:p w:rsidR="00423E3F" w:rsidRDefault="00423E3F">
      <w:pPr>
        <w:spacing w:after="0"/>
        <w:ind w:left="42"/>
      </w:pPr>
    </w:p>
    <w:p w:rsidR="00423E3F" w:rsidRDefault="00423E3F">
      <w:pPr>
        <w:spacing w:after="0"/>
      </w:pPr>
    </w:p>
    <w:p w:rsidR="00423E3F" w:rsidRDefault="00423E3F">
      <w:pPr>
        <w:spacing w:after="0"/>
      </w:pPr>
    </w:p>
    <w:p w:rsidR="00423E3F" w:rsidRDefault="00423E3F">
      <w:pPr>
        <w:spacing w:after="0"/>
        <w:ind w:left="11"/>
      </w:pPr>
    </w:p>
    <w:p w:rsidR="00423E3F" w:rsidRDefault="00423E3F">
      <w:pPr>
        <w:spacing w:after="0"/>
        <w:ind w:left="42"/>
      </w:pPr>
    </w:p>
    <w:p w:rsidR="00423E3F" w:rsidRDefault="00423E3F">
      <w:pPr>
        <w:spacing w:after="0"/>
        <w:ind w:left="42"/>
      </w:pPr>
    </w:p>
    <w:p w:rsidR="00423E3F" w:rsidRDefault="00423E3F">
      <w:pPr>
        <w:spacing w:after="117"/>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15"/>
        <w:jc w:val="both"/>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0353EE" w:rsidP="000353EE">
      <w:pPr>
        <w:pStyle w:val="Heading3"/>
        <w:ind w:left="2880" w:right="297" w:firstLine="0"/>
        <w:jc w:val="left"/>
        <w:rPr>
          <w:sz w:val="40"/>
          <w:u w:val="none"/>
        </w:rPr>
      </w:pPr>
      <w:r>
        <w:rPr>
          <w:rFonts w:ascii="Calibri" w:eastAsia="Calibri" w:hAnsi="Calibri" w:cs="Calibri"/>
          <w:b w:val="0"/>
          <w:sz w:val="22"/>
          <w:u w:val="none"/>
        </w:rPr>
        <w:t xml:space="preserve">     </w:t>
      </w:r>
      <w:r w:rsidR="00E47E37" w:rsidRPr="004E30DB">
        <w:rPr>
          <w:sz w:val="44"/>
        </w:rPr>
        <w:t>PREFACE</w:t>
      </w:r>
    </w:p>
    <w:p w:rsidR="00A5583E" w:rsidRDefault="00A5583E" w:rsidP="00A5583E"/>
    <w:p w:rsidR="000353EE" w:rsidRDefault="000353EE" w:rsidP="00A5583E"/>
    <w:p w:rsidR="000353EE" w:rsidRPr="00A5583E" w:rsidRDefault="000353EE" w:rsidP="00A5583E"/>
    <w:p w:rsidR="00423E3F" w:rsidRPr="004E30DB" w:rsidRDefault="004E30DB" w:rsidP="003E3C5D">
      <w:pPr>
        <w:spacing w:after="0"/>
        <w:ind w:left="720"/>
        <w:rPr>
          <w:sz w:val="28"/>
        </w:rPr>
      </w:pPr>
      <w:r w:rsidRPr="004E30DB">
        <w:rPr>
          <w:rFonts w:ascii="Garamond" w:eastAsia="Garamond" w:hAnsi="Garamond" w:cs="Garamond"/>
          <w:b/>
          <w:sz w:val="40"/>
        </w:rPr>
        <w:t xml:space="preserve">My Project is about </w:t>
      </w:r>
      <w:r w:rsidR="003E3C5D" w:rsidRPr="003E3C5D">
        <w:rPr>
          <w:rFonts w:ascii="Cambria" w:hAnsi="Cambria"/>
          <w:b/>
          <w:sz w:val="32"/>
        </w:rPr>
        <w:t xml:space="preserve">Copy method of String class </w:t>
      </w:r>
      <w:r w:rsidR="003E3C5D">
        <w:rPr>
          <w:rFonts w:ascii="Cambria" w:hAnsi="Cambria"/>
          <w:b/>
          <w:sz w:val="32"/>
        </w:rPr>
        <w:t xml:space="preserve">         </w:t>
      </w:r>
      <w:r w:rsidR="003E3C5D" w:rsidRPr="003E3C5D">
        <w:rPr>
          <w:rFonts w:ascii="Cambria" w:hAnsi="Cambria"/>
          <w:b/>
          <w:sz w:val="32"/>
        </w:rPr>
        <w:t>in C#</w:t>
      </w:r>
    </w:p>
    <w:p w:rsidR="004E30DB" w:rsidRDefault="004E30DB">
      <w:pPr>
        <w:spacing w:after="0"/>
        <w:ind w:left="42"/>
        <w:rPr>
          <w:rFonts w:ascii="Arial" w:eastAsia="Arial" w:hAnsi="Arial" w:cs="Arial"/>
          <w:color w:val="202124"/>
          <w:sz w:val="30"/>
        </w:rPr>
      </w:pPr>
    </w:p>
    <w:p w:rsidR="003E3C5D" w:rsidRDefault="003E3C5D" w:rsidP="003E3C5D">
      <w:pPr>
        <w:spacing w:after="0"/>
        <w:ind w:left="720"/>
        <w:rPr>
          <w:rFonts w:ascii="Cambria" w:hAnsi="Cambria" w:cs="Arial"/>
          <w:b/>
          <w:color w:val="202124"/>
          <w:sz w:val="32"/>
          <w:shd w:val="clear" w:color="auto" w:fill="FFFFFF"/>
        </w:rPr>
      </w:pPr>
    </w:p>
    <w:p w:rsidR="003E3C5D" w:rsidRPr="000353EE" w:rsidRDefault="003E3C5D" w:rsidP="003E3C5D">
      <w:pPr>
        <w:spacing w:after="0"/>
        <w:ind w:left="720"/>
        <w:rPr>
          <w:rFonts w:ascii="Cambria" w:eastAsia="Arial" w:hAnsi="Cambria" w:cs="Arial"/>
          <w:b/>
          <w:color w:val="202124"/>
          <w:sz w:val="44"/>
        </w:rPr>
      </w:pPr>
      <w:r w:rsidRPr="000353EE">
        <w:rPr>
          <w:rFonts w:ascii="Garamond" w:hAnsi="Garamond" w:cs="Arial"/>
          <w:b/>
          <w:color w:val="202124"/>
          <w:sz w:val="36"/>
          <w:shd w:val="clear" w:color="auto" w:fill="FFFFFF"/>
        </w:rPr>
        <w:t>C# (pronounced "See Sharp") is </w:t>
      </w:r>
      <w:r w:rsidRPr="000353EE">
        <w:rPr>
          <w:rFonts w:ascii="Garamond" w:hAnsi="Garamond" w:cs="Arial"/>
          <w:b/>
          <w:bCs/>
          <w:color w:val="202124"/>
          <w:sz w:val="36"/>
          <w:shd w:val="clear" w:color="auto" w:fill="FFFFFF"/>
        </w:rPr>
        <w:t>a modern, object-oriented, and type-safe programming language</w:t>
      </w:r>
      <w:r w:rsidRPr="000353EE">
        <w:rPr>
          <w:rFonts w:ascii="Garamond" w:hAnsi="Garamond" w:cs="Arial"/>
          <w:b/>
          <w:color w:val="202124"/>
          <w:sz w:val="36"/>
          <w:shd w:val="clear" w:color="auto" w:fill="FFFFFF"/>
        </w:rPr>
        <w:t>. C# enables developers to build many types of secure and robust applications that run in .NET</w:t>
      </w:r>
      <w:r w:rsidRPr="000353EE">
        <w:rPr>
          <w:rFonts w:ascii="Cambria" w:hAnsi="Cambria" w:cs="Arial"/>
          <w:b/>
          <w:color w:val="202124"/>
          <w:sz w:val="36"/>
          <w:shd w:val="clear" w:color="auto" w:fill="FFFFFF"/>
        </w:rPr>
        <w:t>.</w:t>
      </w:r>
    </w:p>
    <w:p w:rsidR="00286AED" w:rsidRDefault="004E30DB" w:rsidP="00286AED">
      <w:pPr>
        <w:spacing w:after="0"/>
        <w:ind w:left="42"/>
        <w:jc w:val="both"/>
        <w:rPr>
          <w:rFonts w:ascii="Arial" w:eastAsia="Arial" w:hAnsi="Arial" w:cs="Arial"/>
          <w:color w:val="202124"/>
          <w:sz w:val="30"/>
        </w:rPr>
      </w:pPr>
      <w:r>
        <w:rPr>
          <w:rFonts w:ascii="Arial" w:eastAsia="Arial" w:hAnsi="Arial" w:cs="Arial"/>
          <w:color w:val="202124"/>
          <w:sz w:val="30"/>
        </w:rPr>
        <w:tab/>
      </w:r>
    </w:p>
    <w:p w:rsidR="00286AED" w:rsidRDefault="00286AED" w:rsidP="000353EE">
      <w:pPr>
        <w:spacing w:after="0"/>
        <w:rPr>
          <w:rFonts w:ascii="Arial" w:eastAsia="Arial" w:hAnsi="Arial" w:cs="Arial"/>
          <w:color w:val="202124"/>
          <w:sz w:val="30"/>
        </w:rPr>
      </w:pPr>
    </w:p>
    <w:p w:rsidR="00286AED" w:rsidRPr="003E3C5D" w:rsidRDefault="00286AED" w:rsidP="003E3C5D">
      <w:pPr>
        <w:spacing w:after="0"/>
        <w:ind w:left="720"/>
        <w:rPr>
          <w:rFonts w:ascii="Garamond" w:hAnsi="Garamond"/>
          <w:b/>
          <w:sz w:val="28"/>
        </w:rPr>
      </w:pPr>
      <w:r w:rsidRPr="003E3C5D">
        <w:rPr>
          <w:rFonts w:ascii="Garamond" w:eastAsia="Arial" w:hAnsi="Garamond" w:cs="Arial"/>
          <w:b/>
          <w:color w:val="202124"/>
          <w:sz w:val="36"/>
        </w:rPr>
        <w:t xml:space="preserve">From my </w:t>
      </w:r>
      <w:r w:rsidR="003E3C5D" w:rsidRPr="003E3C5D">
        <w:rPr>
          <w:rFonts w:ascii="Garamond" w:eastAsia="Arial" w:hAnsi="Garamond" w:cs="Arial"/>
          <w:b/>
          <w:color w:val="202124"/>
          <w:sz w:val="36"/>
        </w:rPr>
        <w:t>program</w:t>
      </w:r>
      <w:r w:rsidRPr="003E3C5D">
        <w:rPr>
          <w:rFonts w:ascii="Garamond" w:eastAsia="Arial" w:hAnsi="Garamond" w:cs="Arial"/>
          <w:b/>
          <w:color w:val="202124"/>
          <w:sz w:val="36"/>
        </w:rPr>
        <w:t xml:space="preserve"> you will learn</w:t>
      </w:r>
      <w:r w:rsidR="003E3C5D" w:rsidRPr="003E3C5D">
        <w:rPr>
          <w:rFonts w:ascii="Garamond" w:eastAsia="Arial" w:hAnsi="Garamond" w:cs="Arial"/>
          <w:b/>
          <w:color w:val="202124"/>
          <w:sz w:val="36"/>
        </w:rPr>
        <w:t xml:space="preserve"> copy methods of string class in c#</w:t>
      </w:r>
      <w:r w:rsidRPr="003E3C5D">
        <w:rPr>
          <w:rFonts w:ascii="Garamond" w:eastAsia="Arial" w:hAnsi="Garamond" w:cs="Arial"/>
          <w:b/>
          <w:color w:val="202124"/>
          <w:sz w:val="36"/>
        </w:rPr>
        <w:t>.</w:t>
      </w:r>
    </w:p>
    <w:p w:rsidR="00423E3F" w:rsidRDefault="00423E3F">
      <w:pPr>
        <w:spacing w:after="0"/>
        <w:ind w:left="15"/>
      </w:pPr>
    </w:p>
    <w:p w:rsidR="00286AED" w:rsidRDefault="00286AED">
      <w:pPr>
        <w:spacing w:after="2" w:line="241" w:lineRule="auto"/>
        <w:ind w:left="27" w:right="-1" w:firstLine="710"/>
        <w:jc w:val="both"/>
        <w:rPr>
          <w:rFonts w:ascii="Garamond" w:eastAsia="Garamond" w:hAnsi="Garamond" w:cs="Garamond"/>
          <w:sz w:val="24"/>
        </w:rPr>
      </w:pPr>
    </w:p>
    <w:p w:rsidR="00286AED" w:rsidRDefault="00286AED">
      <w:pPr>
        <w:spacing w:after="2" w:line="241" w:lineRule="auto"/>
        <w:ind w:left="27" w:right="-1" w:firstLine="710"/>
        <w:jc w:val="both"/>
        <w:rPr>
          <w:rFonts w:ascii="Garamond" w:eastAsia="Garamond" w:hAnsi="Garamond" w:cs="Garamond"/>
          <w:sz w:val="24"/>
        </w:rPr>
      </w:pPr>
    </w:p>
    <w:p w:rsidR="00423E3F" w:rsidRDefault="00E47E37">
      <w:pPr>
        <w:spacing w:after="0"/>
        <w:ind w:left="42"/>
      </w:pPr>
      <w:r>
        <w:rPr>
          <w:rFonts w:ascii="Garamond" w:eastAsia="Garamond" w:hAnsi="Garamond" w:cs="Garamond"/>
          <w:b/>
          <w:sz w:val="36"/>
        </w:rPr>
        <w:tab/>
      </w: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86"/>
        <w:ind w:left="2176"/>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423E3F" w:rsidRDefault="00E47E37">
      <w:pPr>
        <w:pStyle w:val="Heading3"/>
        <w:ind w:left="404"/>
      </w:pPr>
      <w:r>
        <w:t>ACKNOWLEDGEMENT</w:t>
      </w:r>
    </w:p>
    <w:p w:rsidR="00423E3F" w:rsidRDefault="00423E3F">
      <w:pPr>
        <w:spacing w:after="19"/>
        <w:ind w:left="42"/>
      </w:pPr>
    </w:p>
    <w:p w:rsidR="00423E3F" w:rsidRDefault="00423E3F">
      <w:pPr>
        <w:spacing w:after="0"/>
        <w:ind w:left="42"/>
      </w:pPr>
    </w:p>
    <w:p w:rsidR="00423E3F" w:rsidRPr="00A5583E" w:rsidRDefault="00423E3F">
      <w:pPr>
        <w:spacing w:after="0"/>
        <w:ind w:left="42"/>
        <w:rPr>
          <w:rFonts w:ascii="Garamond" w:hAnsi="Garamond"/>
          <w:b/>
          <w:sz w:val="28"/>
        </w:rPr>
      </w:pPr>
    </w:p>
    <w:p w:rsidR="00423E3F" w:rsidRPr="00A5583E" w:rsidRDefault="00286AED" w:rsidP="00A5583E">
      <w:pPr>
        <w:spacing w:after="0"/>
        <w:ind w:left="42" w:firstLine="678"/>
        <w:jc w:val="both"/>
        <w:rPr>
          <w:rFonts w:ascii="Garamond" w:hAnsi="Garamond"/>
          <w:b/>
          <w:sz w:val="28"/>
        </w:rPr>
      </w:pPr>
      <w:r w:rsidRPr="00A5583E">
        <w:rPr>
          <w:rFonts w:ascii="Garamond" w:eastAsia="Arial" w:hAnsi="Garamond" w:cs="Arial"/>
          <w:b/>
          <w:color w:val="202124"/>
          <w:sz w:val="36"/>
        </w:rPr>
        <w:t xml:space="preserve">I would thanks to my class teacher Mayur sir who gives me way to how I create this project and also thanks to </w:t>
      </w:r>
      <w:r w:rsidR="000353EE">
        <w:rPr>
          <w:rFonts w:ascii="Garamond" w:eastAsia="Arial" w:hAnsi="Garamond" w:cs="Arial"/>
          <w:b/>
          <w:color w:val="202124"/>
          <w:sz w:val="36"/>
        </w:rPr>
        <w:t>sangita</w:t>
      </w:r>
      <w:r w:rsidRPr="00A5583E">
        <w:rPr>
          <w:rFonts w:ascii="Garamond" w:eastAsia="Arial" w:hAnsi="Garamond" w:cs="Arial"/>
          <w:b/>
          <w:color w:val="202124"/>
          <w:sz w:val="36"/>
        </w:rPr>
        <w:t xml:space="preserve"> mam who helps me in some little things like editing and basic codes</w:t>
      </w:r>
      <w:r w:rsidR="00A5583E">
        <w:rPr>
          <w:rFonts w:ascii="Garamond" w:eastAsia="Arial" w:hAnsi="Garamond" w:cs="Arial"/>
          <w:b/>
          <w:color w:val="202124"/>
          <w:sz w:val="36"/>
        </w:rPr>
        <w:t>.</w:t>
      </w:r>
    </w:p>
    <w:p w:rsidR="00423E3F" w:rsidRDefault="00423E3F" w:rsidP="00A5583E">
      <w:pPr>
        <w:spacing w:after="0"/>
        <w:ind w:left="42"/>
        <w:jc w:val="both"/>
      </w:pPr>
    </w:p>
    <w:p w:rsidR="00423E3F" w:rsidRPr="00A5583E" w:rsidRDefault="00A5583E" w:rsidP="00A5583E">
      <w:pPr>
        <w:spacing w:after="0"/>
        <w:ind w:left="42"/>
        <w:jc w:val="both"/>
      </w:pPr>
      <w:r>
        <w:tab/>
      </w:r>
      <w:r w:rsidR="00E47E37" w:rsidRPr="00A5583E">
        <w:rPr>
          <w:rFonts w:ascii="Garamond" w:eastAsia="Garamond" w:hAnsi="Garamond" w:cs="Garamond"/>
          <w:b/>
          <w:sz w:val="36"/>
        </w:rPr>
        <w:t xml:space="preserve">Many people have contributed to make this project a reality, and I would like to thank them all. I guess I should start with the our </w:t>
      </w:r>
      <w:r w:rsidRPr="00A5583E">
        <w:rPr>
          <w:rFonts w:ascii="Garamond" w:eastAsia="Garamond" w:hAnsi="Garamond" w:cs="Garamond"/>
          <w:b/>
          <w:sz w:val="36"/>
        </w:rPr>
        <w:t>Admin</w:t>
      </w:r>
      <w:r w:rsidR="00E47E37" w:rsidRPr="00A5583E">
        <w:rPr>
          <w:rFonts w:ascii="Garamond" w:eastAsia="Garamond" w:hAnsi="Garamond" w:cs="Garamond"/>
          <w:b/>
          <w:sz w:val="36"/>
        </w:rPr>
        <w:t xml:space="preserve"> who has encouraged us to do project with our best efforts.  </w:t>
      </w:r>
    </w:p>
    <w:p w:rsidR="00423E3F" w:rsidRPr="00A5583E" w:rsidRDefault="00423E3F">
      <w:pPr>
        <w:spacing w:after="0"/>
        <w:ind w:left="42"/>
        <w:rPr>
          <w:b/>
          <w:sz w:val="32"/>
        </w:rPr>
      </w:pPr>
    </w:p>
    <w:p w:rsidR="00423E3F" w:rsidRDefault="00E47E37">
      <w:pPr>
        <w:spacing w:after="2" w:line="241" w:lineRule="auto"/>
        <w:ind w:left="27" w:right="-1" w:firstLine="710"/>
        <w:jc w:val="both"/>
      </w:pPr>
      <w:r w:rsidRPr="00A5583E">
        <w:rPr>
          <w:rFonts w:ascii="Garamond" w:eastAsia="Garamond" w:hAnsi="Garamond" w:cs="Garamond"/>
          <w:b/>
          <w:sz w:val="36"/>
        </w:rPr>
        <w:t xml:space="preserve">I express my sincere gratitude </w:t>
      </w:r>
      <w:r w:rsidR="00A5583E" w:rsidRPr="00A5583E">
        <w:rPr>
          <w:rFonts w:ascii="Garamond" w:eastAsia="Garamond" w:hAnsi="Garamond" w:cs="Garamond"/>
          <w:b/>
          <w:sz w:val="36"/>
        </w:rPr>
        <w:t>Mayur Sir</w:t>
      </w:r>
      <w:r w:rsidRPr="00A5583E">
        <w:rPr>
          <w:rFonts w:ascii="Garamond" w:eastAsia="Garamond" w:hAnsi="Garamond" w:cs="Garamond"/>
          <w:b/>
          <w:sz w:val="36"/>
        </w:rPr>
        <w:t xml:space="preserve">(Project Guide)  for his timely help and guidance at every stage of execution and development of the project. He always encouraged </w:t>
      </w:r>
      <w:r w:rsidR="00A5583E" w:rsidRPr="00A5583E">
        <w:rPr>
          <w:rFonts w:ascii="Garamond" w:eastAsia="Garamond" w:hAnsi="Garamond" w:cs="Garamond"/>
          <w:b/>
          <w:sz w:val="36"/>
        </w:rPr>
        <w:t>me</w:t>
      </w:r>
      <w:r w:rsidRPr="00A5583E">
        <w:rPr>
          <w:rFonts w:ascii="Garamond" w:eastAsia="Garamond" w:hAnsi="Garamond" w:cs="Garamond"/>
          <w:b/>
          <w:sz w:val="36"/>
        </w:rPr>
        <w:t xml:space="preserve">. Whenever </w:t>
      </w:r>
      <w:r w:rsidR="00A5583E" w:rsidRPr="00A5583E">
        <w:rPr>
          <w:rFonts w:ascii="Garamond" w:eastAsia="Garamond" w:hAnsi="Garamond" w:cs="Garamond"/>
          <w:b/>
          <w:sz w:val="36"/>
        </w:rPr>
        <w:t>i</w:t>
      </w:r>
      <w:r w:rsidRPr="00A5583E">
        <w:rPr>
          <w:rFonts w:ascii="Garamond" w:eastAsia="Garamond" w:hAnsi="Garamond" w:cs="Garamond"/>
          <w:b/>
          <w:sz w:val="36"/>
        </w:rPr>
        <w:t xml:space="preserve"> have any kind of problem, he paid attention to them</w:t>
      </w:r>
      <w:r>
        <w:rPr>
          <w:rFonts w:ascii="Garamond" w:eastAsia="Garamond" w:hAnsi="Garamond" w:cs="Garamond"/>
          <w:sz w:val="24"/>
        </w:rPr>
        <w:t xml:space="preserve">.  </w:t>
      </w:r>
    </w:p>
    <w:p w:rsidR="00423E3F" w:rsidRDefault="00423E3F">
      <w:pPr>
        <w:spacing w:after="0"/>
        <w:ind w:left="42"/>
      </w:pPr>
    </w:p>
    <w:p w:rsidR="00423E3F" w:rsidRPr="00A5583E" w:rsidRDefault="00E47E37">
      <w:pPr>
        <w:spacing w:after="2" w:line="241" w:lineRule="auto"/>
        <w:ind w:left="27" w:right="-1" w:firstLine="710"/>
        <w:jc w:val="both"/>
        <w:rPr>
          <w:b/>
          <w:sz w:val="32"/>
        </w:rPr>
      </w:pPr>
      <w:r w:rsidRPr="00A5583E">
        <w:rPr>
          <w:rFonts w:ascii="Garamond" w:eastAsia="Garamond" w:hAnsi="Garamond" w:cs="Garamond"/>
          <w:b/>
          <w:sz w:val="36"/>
        </w:rPr>
        <w:t xml:space="preserve">My special thanks to our college staff who is very much co-operative &amp; helpful throughout the LAB session. Without their co-operation project would not be successful. They taught </w:t>
      </w:r>
      <w:r w:rsidR="00A5583E">
        <w:rPr>
          <w:rFonts w:ascii="Garamond" w:eastAsia="Garamond" w:hAnsi="Garamond" w:cs="Garamond"/>
          <w:b/>
          <w:sz w:val="36"/>
        </w:rPr>
        <w:t>me</w:t>
      </w:r>
      <w:r w:rsidRPr="00A5583E">
        <w:rPr>
          <w:rFonts w:ascii="Garamond" w:eastAsia="Garamond" w:hAnsi="Garamond" w:cs="Garamond"/>
          <w:b/>
          <w:sz w:val="36"/>
        </w:rPr>
        <w:t xml:space="preserve"> on how project can be better and successful. </w:t>
      </w:r>
    </w:p>
    <w:p w:rsidR="00423E3F" w:rsidRDefault="00423E3F">
      <w:pPr>
        <w:spacing w:after="0"/>
        <w:ind w:left="42"/>
      </w:pPr>
    </w:p>
    <w:p w:rsidR="00423E3F" w:rsidRDefault="00423E3F">
      <w:pPr>
        <w:spacing w:after="103" w:line="241" w:lineRule="auto"/>
        <w:ind w:left="27" w:right="-1" w:firstLine="710"/>
        <w:jc w:val="both"/>
      </w:pPr>
    </w:p>
    <w:p w:rsidR="00423E3F" w:rsidRPr="000353EE" w:rsidRDefault="000353EE" w:rsidP="00A5583E">
      <w:pPr>
        <w:spacing w:after="0"/>
        <w:ind w:left="2160"/>
        <w:rPr>
          <w:rFonts w:ascii="Garamond" w:eastAsia="Garamond" w:hAnsi="Garamond" w:cs="Garamond"/>
          <w:b/>
          <w:sz w:val="38"/>
          <w:u w:val="single"/>
        </w:rPr>
      </w:pPr>
      <w:r w:rsidRPr="000353EE">
        <w:rPr>
          <w:rFonts w:ascii="Garamond" w:eastAsia="Garamond" w:hAnsi="Garamond" w:cs="Garamond"/>
          <w:b/>
          <w:sz w:val="38"/>
        </w:rPr>
        <w:lastRenderedPageBreak/>
        <w:t xml:space="preserve">    </w:t>
      </w:r>
      <w:r>
        <w:rPr>
          <w:rFonts w:ascii="Garamond" w:eastAsia="Garamond" w:hAnsi="Garamond" w:cs="Garamond"/>
          <w:b/>
          <w:sz w:val="38"/>
        </w:rPr>
        <w:t xml:space="preserve"> </w:t>
      </w:r>
      <w:r w:rsidR="00E47E37" w:rsidRPr="000353EE">
        <w:rPr>
          <w:rFonts w:ascii="Garamond" w:eastAsia="Garamond" w:hAnsi="Garamond" w:cs="Garamond"/>
          <w:b/>
          <w:sz w:val="38"/>
          <w:u w:val="single"/>
        </w:rPr>
        <w:t>STUDENT PROFILE</w:t>
      </w:r>
    </w:p>
    <w:p w:rsidR="000353EE" w:rsidRPr="000353EE" w:rsidRDefault="000353EE" w:rsidP="00A5583E">
      <w:pPr>
        <w:spacing w:after="0"/>
        <w:ind w:left="2160"/>
        <w:rPr>
          <w:u w:val="single"/>
        </w:rPr>
      </w:pPr>
    </w:p>
    <w:p w:rsidR="00A5583E" w:rsidRDefault="00A5583E">
      <w:pPr>
        <w:spacing w:after="66"/>
        <w:ind w:left="3229"/>
        <w:rPr>
          <w:noProof/>
        </w:rPr>
      </w:pPr>
    </w:p>
    <w:p w:rsidR="00A5583E" w:rsidRDefault="00A5583E">
      <w:pPr>
        <w:spacing w:after="66"/>
        <w:ind w:left="3229"/>
        <w:rPr>
          <w:noProof/>
        </w:rPr>
      </w:pPr>
    </w:p>
    <w:p w:rsidR="00423E3F" w:rsidRDefault="00A5583E">
      <w:pPr>
        <w:spacing w:after="66"/>
        <w:ind w:left="3229"/>
      </w:pPr>
      <w:r>
        <w:rPr>
          <w:noProof/>
          <w:lang w:val="en-US" w:eastAsia="en-US"/>
        </w:rPr>
        <w:drawing>
          <wp:inline distT="0" distB="0" distL="0" distR="0">
            <wp:extent cx="1637222" cy="2017758"/>
            <wp:effectExtent l="19050" t="0" r="107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jun.jpg"/>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8171"/>
                    <a:stretch>
                      <a:fillRect/>
                    </a:stretch>
                  </pic:blipFill>
                  <pic:spPr>
                    <a:xfrm>
                      <a:off x="0" y="0"/>
                      <a:ext cx="1636762" cy="2017191"/>
                    </a:xfrm>
                    <a:prstGeom prst="rect">
                      <a:avLst/>
                    </a:prstGeom>
                  </pic:spPr>
                </pic:pic>
              </a:graphicData>
            </a:graphic>
          </wp:inline>
        </w:drawing>
      </w:r>
    </w:p>
    <w:p w:rsidR="00423E3F" w:rsidRDefault="00423E3F">
      <w:pPr>
        <w:spacing w:after="0"/>
        <w:ind w:left="42"/>
      </w:pPr>
    </w:p>
    <w:p w:rsidR="00423E3F" w:rsidRDefault="00423E3F">
      <w:pPr>
        <w:spacing w:after="0"/>
        <w:ind w:left="42"/>
      </w:pPr>
    </w:p>
    <w:tbl>
      <w:tblPr>
        <w:tblStyle w:val="TableGrid"/>
        <w:tblW w:w="9179" w:type="dxa"/>
        <w:tblInd w:w="-69" w:type="dxa"/>
        <w:tblCellMar>
          <w:top w:w="6" w:type="dxa"/>
          <w:left w:w="112" w:type="dxa"/>
          <w:right w:w="54" w:type="dxa"/>
        </w:tblCellMar>
        <w:tblLook w:val="04A0"/>
      </w:tblPr>
      <w:tblGrid>
        <w:gridCol w:w="4590"/>
        <w:gridCol w:w="4589"/>
      </w:tblGrid>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NAME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A5583E">
            <w:pPr>
              <w:rPr>
                <w:b/>
                <w:sz w:val="24"/>
              </w:rPr>
            </w:pPr>
            <w:r w:rsidRPr="001A1537">
              <w:rPr>
                <w:rFonts w:ascii="Times New Roman" w:eastAsia="Times New Roman" w:hAnsi="Times New Roman" w:cs="Times New Roman"/>
                <w:b/>
                <w:sz w:val="24"/>
              </w:rPr>
              <w:t>Parmar Arjun Kishorbhai</w:t>
            </w:r>
          </w:p>
        </w:tc>
      </w:tr>
      <w:tr w:rsidR="00423E3F" w:rsidTr="001A1537">
        <w:trPr>
          <w:trHeight w:val="605"/>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ADDRESS : </w:t>
            </w:r>
          </w:p>
        </w:tc>
        <w:tc>
          <w:tcPr>
            <w:tcW w:w="4589" w:type="dxa"/>
            <w:tcBorders>
              <w:top w:val="single" w:sz="3" w:space="0" w:color="000000"/>
              <w:left w:val="single" w:sz="3" w:space="0" w:color="000000"/>
              <w:bottom w:val="single" w:sz="3" w:space="0" w:color="000000"/>
              <w:right w:val="single" w:sz="3" w:space="0" w:color="000000"/>
            </w:tcBorders>
          </w:tcPr>
          <w:p w:rsidR="001A1537" w:rsidRPr="001A1537" w:rsidRDefault="00A5583E">
            <w:pPr>
              <w:rPr>
                <w:rFonts w:ascii="Times New Roman" w:eastAsia="Times New Roman" w:hAnsi="Times New Roman" w:cs="Times New Roman"/>
                <w:b/>
                <w:sz w:val="24"/>
              </w:rPr>
            </w:pPr>
            <w:r w:rsidRPr="001A1537">
              <w:rPr>
                <w:rFonts w:ascii="Times New Roman" w:eastAsia="Times New Roman" w:hAnsi="Times New Roman" w:cs="Times New Roman"/>
                <w:b/>
                <w:sz w:val="24"/>
              </w:rPr>
              <w:t>“</w:t>
            </w:r>
            <w:r w:rsidR="001A1537" w:rsidRPr="001A1537">
              <w:rPr>
                <w:rFonts w:ascii="Times New Roman" w:eastAsia="Times New Roman" w:hAnsi="Times New Roman" w:cs="Times New Roman"/>
                <w:b/>
                <w:sz w:val="24"/>
              </w:rPr>
              <w:t>Saidham”, Hemavant Society, Khamdhrol Road,Junagadh-362001.</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COLLEGE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sidRPr="001A1537">
              <w:rPr>
                <w:rFonts w:ascii="Times New Roman" w:eastAsia="Times New Roman" w:hAnsi="Times New Roman" w:cs="Times New Roman"/>
                <w:b/>
                <w:sz w:val="24"/>
              </w:rPr>
              <w:t>H.N.Shukla Group Of Colleges</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STREAM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BCA</w:t>
            </w:r>
          </w:p>
        </w:tc>
      </w:tr>
      <w:tr w:rsidR="00423E3F" w:rsidTr="001A1537">
        <w:trPr>
          <w:trHeight w:val="605"/>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CLASS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0353EE">
            <w:pPr>
              <w:rPr>
                <w:b/>
                <w:sz w:val="24"/>
              </w:rPr>
            </w:pPr>
            <w:r>
              <w:rPr>
                <w:rFonts w:ascii="Times New Roman" w:eastAsia="Times New Roman" w:hAnsi="Times New Roman" w:cs="Times New Roman"/>
                <w:b/>
                <w:sz w:val="24"/>
              </w:rPr>
              <w:t>4</w:t>
            </w:r>
            <w:r w:rsidR="001A1537" w:rsidRPr="001A1537">
              <w:rPr>
                <w:rFonts w:ascii="Times New Roman" w:eastAsia="Times New Roman" w:hAnsi="Times New Roman" w:cs="Times New Roman"/>
                <w:b/>
                <w:sz w:val="24"/>
              </w:rPr>
              <w:t>C</w:t>
            </w:r>
          </w:p>
        </w:tc>
      </w:tr>
      <w:tr w:rsidR="00423E3F" w:rsidTr="001A1537">
        <w:trPr>
          <w:trHeight w:val="613"/>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MOBILE NUMBER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9328082187</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WHATSAPP NUMBER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9328082187</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EMAIL ADDRESS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akp@gmail.com</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BASIC SKILL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0353EE" w:rsidP="001A1537">
            <w:pPr>
              <w:rPr>
                <w:b/>
                <w:sz w:val="24"/>
              </w:rPr>
            </w:pPr>
            <w:r>
              <w:rPr>
                <w:rFonts w:ascii="Times New Roman" w:eastAsia="Times New Roman" w:hAnsi="Times New Roman" w:cs="Times New Roman"/>
                <w:b/>
                <w:sz w:val="24"/>
              </w:rPr>
              <w:t>C#</w:t>
            </w:r>
          </w:p>
        </w:tc>
      </w:tr>
      <w:tr w:rsidR="00423E3F" w:rsidTr="001A1537">
        <w:trPr>
          <w:trHeight w:val="1210"/>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jc w:val="both"/>
              <w:rPr>
                <w:b/>
                <w:sz w:val="24"/>
              </w:rPr>
            </w:pPr>
            <w:r w:rsidRPr="001A1537">
              <w:rPr>
                <w:rFonts w:ascii="Times New Roman" w:eastAsia="Times New Roman" w:hAnsi="Times New Roman" w:cs="Times New Roman"/>
                <w:b/>
                <w:sz w:val="24"/>
              </w:rPr>
              <w:t xml:space="preserve">CERTIFICATES, HONORS AND AWARDS IF </w:t>
            </w:r>
          </w:p>
          <w:p w:rsidR="00423E3F" w:rsidRPr="001A1537" w:rsidRDefault="00E47E37">
            <w:pPr>
              <w:rPr>
                <w:b/>
                <w:sz w:val="24"/>
              </w:rPr>
            </w:pPr>
            <w:r w:rsidRPr="001A1537">
              <w:rPr>
                <w:rFonts w:ascii="Times New Roman" w:eastAsia="Times New Roman" w:hAnsi="Times New Roman" w:cs="Times New Roman"/>
                <w:b/>
                <w:sz w:val="24"/>
              </w:rPr>
              <w:t xml:space="preserve">ANY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 xml:space="preserve"> --</w:t>
            </w:r>
          </w:p>
        </w:tc>
      </w:tr>
      <w:tr w:rsidR="00423E3F" w:rsidTr="001A1537">
        <w:trPr>
          <w:trHeight w:val="663"/>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SKILL AND PROFESSIONAL SUMMARY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w:t>
            </w:r>
          </w:p>
        </w:tc>
      </w:tr>
    </w:tbl>
    <w:p w:rsidR="00423E3F" w:rsidRDefault="00423E3F">
      <w:pPr>
        <w:spacing w:after="0"/>
        <w:ind w:left="42"/>
      </w:pPr>
    </w:p>
    <w:p w:rsidR="00423E3F" w:rsidRDefault="00423E3F">
      <w:pPr>
        <w:spacing w:after="0"/>
        <w:ind w:left="42"/>
      </w:pPr>
    </w:p>
    <w:p w:rsidR="00423E3F" w:rsidRDefault="00423E3F">
      <w:pPr>
        <w:spacing w:after="0"/>
        <w:ind w:left="42"/>
      </w:pPr>
    </w:p>
    <w:p w:rsidR="0056525B" w:rsidRDefault="0056525B" w:rsidP="001A1537">
      <w:pPr>
        <w:spacing w:after="0"/>
        <w:ind w:left="2160"/>
      </w:pPr>
    </w:p>
    <w:p w:rsidR="0056525B" w:rsidRDefault="0056525B" w:rsidP="001A1537">
      <w:pPr>
        <w:spacing w:after="0"/>
        <w:ind w:left="2160"/>
      </w:pPr>
    </w:p>
    <w:p w:rsidR="0056525B" w:rsidRDefault="0056525B" w:rsidP="001A1537">
      <w:pPr>
        <w:spacing w:after="0"/>
        <w:ind w:left="2160"/>
      </w:pPr>
    </w:p>
    <w:p w:rsidR="0056525B" w:rsidRDefault="0056525B" w:rsidP="001A1537">
      <w:pPr>
        <w:spacing w:after="0"/>
        <w:ind w:left="2160"/>
      </w:pPr>
    </w:p>
    <w:p w:rsidR="0056525B" w:rsidRDefault="0056525B" w:rsidP="001A1537">
      <w:pPr>
        <w:spacing w:after="0"/>
        <w:ind w:left="2160"/>
      </w:pPr>
    </w:p>
    <w:p w:rsidR="00423E3F" w:rsidRPr="000353EE" w:rsidRDefault="000353EE" w:rsidP="000353EE">
      <w:pPr>
        <w:spacing w:after="0"/>
        <w:ind w:left="1440" w:firstLine="720"/>
        <w:rPr>
          <w:rFonts w:ascii="Garamond" w:hAnsi="Garamond"/>
          <w:b/>
          <w:u w:val="single"/>
        </w:rPr>
      </w:pPr>
      <w:r>
        <w:rPr>
          <w:rFonts w:ascii="Garamond" w:hAnsi="Garamond"/>
          <w:b/>
          <w:sz w:val="36"/>
        </w:rPr>
        <w:t xml:space="preserve">    </w:t>
      </w:r>
      <w:r w:rsidR="00E47E37" w:rsidRPr="000353EE">
        <w:rPr>
          <w:rFonts w:ascii="Garamond" w:hAnsi="Garamond"/>
          <w:b/>
          <w:sz w:val="36"/>
          <w:u w:val="single"/>
        </w:rPr>
        <w:t>INTRODUCTION</w:t>
      </w:r>
    </w:p>
    <w:p w:rsidR="00423E3F" w:rsidRDefault="00423E3F">
      <w:pPr>
        <w:spacing w:after="0"/>
        <w:ind w:left="42"/>
      </w:pPr>
    </w:p>
    <w:p w:rsidR="00423E3F" w:rsidRDefault="00423E3F">
      <w:pPr>
        <w:spacing w:after="0"/>
        <w:ind w:left="42"/>
      </w:pPr>
    </w:p>
    <w:p w:rsidR="00423E3F" w:rsidRPr="001A1537" w:rsidRDefault="00423E3F">
      <w:pPr>
        <w:spacing w:after="0"/>
        <w:ind w:left="42"/>
        <w:rPr>
          <w:rFonts w:ascii="Garamond" w:hAnsi="Garamond"/>
          <w:b/>
          <w:sz w:val="36"/>
        </w:rPr>
      </w:pPr>
    </w:p>
    <w:p w:rsidR="001A1537" w:rsidRPr="001A1537" w:rsidRDefault="001A1537" w:rsidP="001A1537">
      <w:pPr>
        <w:spacing w:after="0"/>
        <w:ind w:left="42"/>
        <w:rPr>
          <w:rFonts w:ascii="Garamond" w:hAnsi="Garamond"/>
          <w:b/>
          <w:sz w:val="36"/>
        </w:rPr>
      </w:pPr>
      <w:r w:rsidRPr="001A1537">
        <w:rPr>
          <w:rFonts w:ascii="Garamond" w:hAnsi="Garamond"/>
          <w:b/>
          <w:sz w:val="36"/>
        </w:rPr>
        <w:t xml:space="preserve">My Project about </w:t>
      </w:r>
      <w:r w:rsidR="000353EE">
        <w:rPr>
          <w:rFonts w:ascii="Garamond" w:hAnsi="Garamond"/>
          <w:b/>
          <w:sz w:val="36"/>
        </w:rPr>
        <w:t>copy method of string class in c# programming  language</w:t>
      </w:r>
      <w:r w:rsidRPr="001A1537">
        <w:rPr>
          <w:rFonts w:ascii="Garamond" w:hAnsi="Garamond"/>
          <w:b/>
          <w:sz w:val="36"/>
        </w:rPr>
        <w:t>.</w:t>
      </w:r>
    </w:p>
    <w:p w:rsidR="00423E3F" w:rsidRDefault="00423E3F">
      <w:pPr>
        <w:spacing w:after="0"/>
        <w:ind w:left="42"/>
      </w:pPr>
    </w:p>
    <w:p w:rsidR="00423E3F" w:rsidRPr="0056525B" w:rsidRDefault="000353EE">
      <w:pPr>
        <w:spacing w:after="0"/>
        <w:ind w:left="42"/>
        <w:rPr>
          <w:rFonts w:ascii="Garamond" w:hAnsi="Garamond"/>
          <w:b/>
          <w:sz w:val="40"/>
        </w:rPr>
      </w:pPr>
      <w:r>
        <w:rPr>
          <w:rFonts w:ascii="Garamond" w:hAnsi="Garamond"/>
          <w:b/>
          <w:sz w:val="40"/>
        </w:rPr>
        <w:t>Copy methods of string class</w:t>
      </w:r>
      <w:r w:rsidR="0056525B" w:rsidRPr="0056525B">
        <w:rPr>
          <w:rFonts w:ascii="Garamond" w:hAnsi="Garamond"/>
          <w:b/>
          <w:sz w:val="40"/>
        </w:rPr>
        <w:t xml:space="preserve"> :-</w:t>
      </w:r>
    </w:p>
    <w:p w:rsidR="0056525B" w:rsidRDefault="0056525B">
      <w:pPr>
        <w:spacing w:after="0"/>
        <w:ind w:left="42"/>
        <w:rPr>
          <w:rFonts w:ascii="Garamond" w:hAnsi="Garamond"/>
          <w:b/>
          <w:sz w:val="36"/>
        </w:rPr>
      </w:pPr>
      <w:r>
        <w:rPr>
          <w:rFonts w:ascii="Garamond" w:hAnsi="Garamond"/>
          <w:b/>
          <w:sz w:val="36"/>
        </w:rPr>
        <w:tab/>
      </w:r>
    </w:p>
    <w:p w:rsidR="0056525B" w:rsidRDefault="0056525B" w:rsidP="000353EE">
      <w:pPr>
        <w:spacing w:after="0"/>
        <w:ind w:left="42" w:firstLine="678"/>
        <w:jc w:val="both"/>
        <w:rPr>
          <w:rFonts w:ascii="Garamond" w:hAnsi="Garamond"/>
          <w:b/>
          <w:sz w:val="36"/>
        </w:rPr>
      </w:pPr>
      <w:r>
        <w:rPr>
          <w:rFonts w:ascii="Garamond" w:hAnsi="Garamond"/>
          <w:b/>
          <w:sz w:val="36"/>
        </w:rPr>
        <w:t xml:space="preserve">From my </w:t>
      </w:r>
      <w:r w:rsidR="000353EE">
        <w:rPr>
          <w:rFonts w:ascii="Garamond" w:hAnsi="Garamond"/>
          <w:b/>
          <w:sz w:val="36"/>
        </w:rPr>
        <w:t>program</w:t>
      </w:r>
      <w:r>
        <w:rPr>
          <w:rFonts w:ascii="Garamond" w:hAnsi="Garamond"/>
          <w:b/>
          <w:sz w:val="36"/>
        </w:rPr>
        <w:t xml:space="preserve"> </w:t>
      </w:r>
      <w:r w:rsidR="000353EE">
        <w:rPr>
          <w:rFonts w:ascii="Garamond" w:hAnsi="Garamond"/>
          <w:b/>
          <w:sz w:val="36"/>
        </w:rPr>
        <w:t xml:space="preserve"> we will  know how many methods of copy is present in string class</w:t>
      </w:r>
      <w:r>
        <w:rPr>
          <w:rFonts w:ascii="Garamond" w:hAnsi="Garamond"/>
          <w:b/>
          <w:sz w:val="36"/>
        </w:rPr>
        <w:t>.</w:t>
      </w:r>
    </w:p>
    <w:p w:rsidR="0056525B" w:rsidRDefault="0056525B" w:rsidP="000353EE">
      <w:pPr>
        <w:spacing w:after="0"/>
        <w:ind w:left="42"/>
        <w:jc w:val="both"/>
        <w:rPr>
          <w:rFonts w:ascii="Garamond" w:hAnsi="Garamond"/>
          <w:b/>
          <w:sz w:val="36"/>
        </w:rPr>
      </w:pPr>
      <w:r>
        <w:rPr>
          <w:rFonts w:ascii="Garamond" w:hAnsi="Garamond"/>
          <w:b/>
          <w:sz w:val="36"/>
        </w:rPr>
        <w:tab/>
      </w:r>
    </w:p>
    <w:p w:rsidR="0056525B" w:rsidRDefault="000353EE" w:rsidP="000353EE">
      <w:pPr>
        <w:spacing w:after="0"/>
        <w:ind w:left="42" w:firstLine="678"/>
        <w:jc w:val="both"/>
        <w:rPr>
          <w:rFonts w:ascii="Garamond" w:hAnsi="Garamond"/>
          <w:b/>
          <w:sz w:val="36"/>
        </w:rPr>
      </w:pPr>
      <w:r w:rsidRPr="000353EE">
        <w:rPr>
          <w:rFonts w:ascii="Garamond" w:hAnsi="Garamond" w:cs="Arial"/>
          <w:b/>
          <w:color w:val="202124"/>
          <w:sz w:val="36"/>
          <w:shd w:val="clear" w:color="auto" w:fill="FFFFFF"/>
        </w:rPr>
        <w:t>The C# Copy() method is </w:t>
      </w:r>
      <w:r w:rsidRPr="000353EE">
        <w:rPr>
          <w:rFonts w:ascii="Garamond" w:hAnsi="Garamond" w:cs="Arial"/>
          <w:b/>
          <w:bCs/>
          <w:color w:val="202124"/>
          <w:sz w:val="36"/>
          <w:shd w:val="clear" w:color="auto" w:fill="FFFFFF"/>
        </w:rPr>
        <w:t>used to create a new instance of String with the same value as a specified String</w:t>
      </w:r>
      <w:r w:rsidRPr="000353EE">
        <w:rPr>
          <w:rFonts w:ascii="Garamond" w:hAnsi="Garamond" w:cs="Arial"/>
          <w:b/>
          <w:color w:val="202124"/>
          <w:sz w:val="36"/>
          <w:shd w:val="clear" w:color="auto" w:fill="FFFFFF"/>
        </w:rPr>
        <w:t>. It is a static method of String class. Its return type is string</w:t>
      </w:r>
      <w:r w:rsidR="0056525B">
        <w:rPr>
          <w:rFonts w:ascii="Garamond" w:hAnsi="Garamond"/>
          <w:b/>
          <w:sz w:val="36"/>
        </w:rPr>
        <w:t>.</w:t>
      </w:r>
    </w:p>
    <w:p w:rsidR="0056525B" w:rsidRDefault="0056525B" w:rsidP="000353EE">
      <w:pPr>
        <w:spacing w:after="0"/>
        <w:ind w:left="42"/>
        <w:jc w:val="both"/>
        <w:rPr>
          <w:rFonts w:ascii="Garamond" w:hAnsi="Garamond"/>
          <w:b/>
          <w:sz w:val="36"/>
        </w:rPr>
      </w:pPr>
      <w:r>
        <w:rPr>
          <w:rFonts w:ascii="Garamond" w:hAnsi="Garamond"/>
          <w:b/>
          <w:sz w:val="36"/>
        </w:rPr>
        <w:tab/>
      </w:r>
    </w:p>
    <w:p w:rsidR="000353EE" w:rsidRPr="000353EE" w:rsidRDefault="0056525B" w:rsidP="000353EE">
      <w:pPr>
        <w:spacing w:after="0"/>
        <w:ind w:left="42"/>
        <w:jc w:val="both"/>
        <w:rPr>
          <w:rFonts w:ascii="Garamond" w:hAnsi="Garamond" w:cs="Arial"/>
          <w:b/>
          <w:color w:val="273239"/>
          <w:spacing w:val="1"/>
          <w:sz w:val="36"/>
          <w:szCs w:val="25"/>
          <w:shd w:val="clear" w:color="auto" w:fill="FFFFFF"/>
        </w:rPr>
      </w:pPr>
      <w:r>
        <w:rPr>
          <w:rFonts w:ascii="Garamond" w:hAnsi="Garamond"/>
          <w:b/>
          <w:sz w:val="36"/>
        </w:rPr>
        <w:tab/>
      </w:r>
      <w:r w:rsidR="000353EE" w:rsidRPr="000353EE">
        <w:rPr>
          <w:rFonts w:ascii="Garamond" w:hAnsi="Garamond" w:cs="Arial"/>
          <w:b/>
          <w:color w:val="273239"/>
          <w:spacing w:val="1"/>
          <w:sz w:val="36"/>
          <w:szCs w:val="25"/>
          <w:shd w:val="clear" w:color="auto" w:fill="FFFFFF"/>
        </w:rPr>
        <w:t>The Copy() method returns a String object, which is the same as the original string but represents a different object reference. </w:t>
      </w:r>
    </w:p>
    <w:p w:rsidR="000353EE" w:rsidRPr="000353EE" w:rsidRDefault="000353EE" w:rsidP="000353EE">
      <w:pPr>
        <w:spacing w:after="0"/>
        <w:ind w:left="42"/>
        <w:jc w:val="both"/>
        <w:rPr>
          <w:rFonts w:ascii="Garamond" w:hAnsi="Garamond" w:cs="Arial"/>
          <w:b/>
          <w:color w:val="273239"/>
          <w:spacing w:val="1"/>
          <w:sz w:val="36"/>
          <w:szCs w:val="25"/>
          <w:shd w:val="clear" w:color="auto" w:fill="FFFFFF"/>
        </w:rPr>
      </w:pPr>
    </w:p>
    <w:p w:rsidR="000353EE" w:rsidRPr="000353EE" w:rsidRDefault="000353EE" w:rsidP="000353EE">
      <w:pPr>
        <w:spacing w:after="0"/>
        <w:ind w:left="42"/>
        <w:jc w:val="both"/>
        <w:rPr>
          <w:rFonts w:ascii="Garamond" w:hAnsi="Garamond" w:cs="Arial"/>
          <w:b/>
          <w:color w:val="273239"/>
          <w:spacing w:val="1"/>
          <w:sz w:val="36"/>
          <w:szCs w:val="25"/>
          <w:shd w:val="clear" w:color="auto" w:fill="FFFFFF"/>
        </w:rPr>
      </w:pPr>
    </w:p>
    <w:p w:rsidR="000353EE" w:rsidRPr="000353EE" w:rsidRDefault="000353EE" w:rsidP="000353EE">
      <w:pPr>
        <w:spacing w:after="0"/>
        <w:ind w:left="42"/>
        <w:jc w:val="both"/>
        <w:rPr>
          <w:rFonts w:ascii="Garamond" w:hAnsi="Garamond"/>
          <w:b/>
          <w:sz w:val="48"/>
        </w:rPr>
      </w:pPr>
      <w:r w:rsidRPr="000353EE">
        <w:rPr>
          <w:rFonts w:ascii="Garamond" w:hAnsi="Garamond" w:cs="Arial"/>
          <w:b/>
          <w:color w:val="273239"/>
          <w:spacing w:val="1"/>
          <w:sz w:val="36"/>
          <w:szCs w:val="25"/>
          <w:shd w:val="clear" w:color="auto" w:fill="FFFFFF"/>
        </w:rPr>
        <w:t>To check its reference, use assignment operation, which assigns an existing string reference to an additional object variable.</w:t>
      </w:r>
    </w:p>
    <w:p w:rsidR="0056525B" w:rsidRPr="0056525B" w:rsidRDefault="0056525B" w:rsidP="000353EE">
      <w:pPr>
        <w:spacing w:after="0"/>
        <w:ind w:left="42"/>
        <w:jc w:val="both"/>
        <w:rPr>
          <w:rFonts w:ascii="Garamond" w:hAnsi="Garamond"/>
          <w:b/>
          <w:sz w:val="36"/>
        </w:rPr>
      </w:pPr>
    </w:p>
    <w:p w:rsidR="00423E3F" w:rsidRDefault="00E47E37" w:rsidP="001A1537">
      <w:pPr>
        <w:spacing w:after="207" w:line="238" w:lineRule="auto"/>
        <w:ind w:left="4199" w:right="2496" w:hanging="4157"/>
      </w:pPr>
      <w:r>
        <w:rPr>
          <w:rFonts w:ascii="Times New Roman" w:eastAsia="Times New Roman" w:hAnsi="Times New Roman" w:cs="Times New Roman"/>
          <w:b/>
          <w:sz w:val="36"/>
        </w:rPr>
        <w:tab/>
      </w:r>
      <w:r>
        <w:rPr>
          <w:rFonts w:ascii="Times New Roman" w:eastAsia="Times New Roman" w:hAnsi="Times New Roman" w:cs="Times New Roman"/>
          <w:b/>
          <w:sz w:val="36"/>
        </w:rPr>
        <w:tab/>
      </w:r>
    </w:p>
    <w:p w:rsidR="00423E3F" w:rsidRDefault="00423E3F">
      <w:pPr>
        <w:spacing w:after="0"/>
        <w:ind w:left="140"/>
        <w:jc w:val="center"/>
      </w:pPr>
    </w:p>
    <w:p w:rsidR="00423E3F" w:rsidRDefault="00423E3F">
      <w:pPr>
        <w:spacing w:after="0"/>
        <w:ind w:left="42"/>
      </w:pPr>
    </w:p>
    <w:p w:rsidR="00423E3F" w:rsidRDefault="00E47E37">
      <w:pPr>
        <w:spacing w:after="0"/>
        <w:ind w:left="42"/>
      </w:pPr>
      <w:r>
        <w:rPr>
          <w:rFonts w:ascii="Consolas" w:eastAsia="Consolas" w:hAnsi="Consolas" w:cs="Consolas"/>
          <w:sz w:val="24"/>
        </w:rPr>
        <w:tab/>
      </w:r>
    </w:p>
    <w:p w:rsidR="00423E3F" w:rsidRDefault="00423E3F" w:rsidP="000353EE">
      <w:pPr>
        <w:spacing w:after="0"/>
      </w:pPr>
    </w:p>
    <w:p w:rsidR="00423E3F" w:rsidRPr="0056525B" w:rsidRDefault="0056525B" w:rsidP="0056525B">
      <w:pPr>
        <w:spacing w:after="0"/>
        <w:ind w:left="42"/>
      </w:pPr>
      <w:r>
        <w:lastRenderedPageBreak/>
        <w:tab/>
      </w:r>
      <w:r>
        <w:tab/>
      </w:r>
      <w:r>
        <w:tab/>
      </w:r>
      <w:r w:rsidR="00E47E37">
        <w:rPr>
          <w:rFonts w:ascii="Garamond" w:eastAsia="Garamond" w:hAnsi="Garamond" w:cs="Garamond"/>
          <w:b/>
          <w:sz w:val="38"/>
          <w:u w:val="single" w:color="000000"/>
        </w:rPr>
        <w:t>PROJECT PROFILE</w:t>
      </w:r>
    </w:p>
    <w:p w:rsidR="00423E3F" w:rsidRDefault="00423E3F">
      <w:pPr>
        <w:spacing w:after="0"/>
      </w:pPr>
    </w:p>
    <w:p w:rsidR="00423E3F" w:rsidRDefault="00E47E37">
      <w:pPr>
        <w:spacing w:after="0"/>
        <w:ind w:left="42"/>
      </w:pPr>
      <w:r>
        <w:rPr>
          <w:rFonts w:ascii="Times New Roman" w:eastAsia="Times New Roman" w:hAnsi="Times New Roman" w:cs="Times New Roman"/>
          <w:sz w:val="28"/>
        </w:rPr>
        <w:tab/>
      </w:r>
    </w:p>
    <w:p w:rsidR="00423E3F" w:rsidRDefault="00423E3F">
      <w:pPr>
        <w:spacing w:after="0"/>
        <w:ind w:left="42"/>
      </w:pPr>
    </w:p>
    <w:tbl>
      <w:tblPr>
        <w:tblStyle w:val="TableGrid"/>
        <w:tblW w:w="8477" w:type="dxa"/>
        <w:tblInd w:w="404" w:type="dxa"/>
        <w:tblCellMar>
          <w:top w:w="12" w:type="dxa"/>
          <w:left w:w="107" w:type="dxa"/>
          <w:right w:w="42" w:type="dxa"/>
        </w:tblCellMar>
        <w:tblLook w:val="04A0"/>
      </w:tblPr>
      <w:tblGrid>
        <w:gridCol w:w="4279"/>
        <w:gridCol w:w="4198"/>
      </w:tblGrid>
      <w:tr w:rsidR="00423E3F">
        <w:trPr>
          <w:trHeight w:val="738"/>
        </w:trPr>
        <w:tc>
          <w:tcPr>
            <w:tcW w:w="4278" w:type="dxa"/>
            <w:tcBorders>
              <w:top w:val="single" w:sz="3" w:space="0" w:color="000000"/>
              <w:left w:val="single" w:sz="3" w:space="0" w:color="000000"/>
              <w:bottom w:val="single" w:sz="6" w:space="0" w:color="FFFFFF"/>
              <w:right w:val="single" w:sz="3" w:space="0" w:color="000000"/>
            </w:tcBorders>
            <w:shd w:val="clear" w:color="auto" w:fill="D9D9D9"/>
          </w:tcPr>
          <w:p w:rsidR="00423E3F" w:rsidRDefault="00E47E37">
            <w:r>
              <w:rPr>
                <w:rFonts w:ascii="Times New Roman" w:eastAsia="Times New Roman" w:hAnsi="Times New Roman" w:cs="Times New Roman"/>
                <w:b/>
                <w:sz w:val="28"/>
              </w:rPr>
              <w:t>Project –Title OR Definition :</w:t>
            </w:r>
          </w:p>
        </w:tc>
        <w:tc>
          <w:tcPr>
            <w:tcW w:w="4198" w:type="dxa"/>
            <w:tcBorders>
              <w:top w:val="single" w:sz="3" w:space="0" w:color="000000"/>
              <w:left w:val="single" w:sz="3" w:space="0" w:color="000000"/>
              <w:bottom w:val="single" w:sz="6" w:space="0" w:color="FFFFFF"/>
              <w:right w:val="single" w:sz="3" w:space="0" w:color="000000"/>
            </w:tcBorders>
            <w:shd w:val="clear" w:color="auto" w:fill="D9D9D9"/>
          </w:tcPr>
          <w:p w:rsidR="00423E3F" w:rsidRDefault="00E47E37">
            <w:pPr>
              <w:ind w:left="1"/>
            </w:pPr>
            <w:r>
              <w:rPr>
                <w:rFonts w:ascii="Times New Roman" w:eastAsia="Times New Roman" w:hAnsi="Times New Roman" w:cs="Times New Roman"/>
                <w:b/>
                <w:sz w:val="28"/>
              </w:rPr>
              <w:t>College Management</w:t>
            </w:r>
          </w:p>
        </w:tc>
      </w:tr>
      <w:tr w:rsidR="00423E3F">
        <w:trPr>
          <w:trHeight w:val="717"/>
        </w:trPr>
        <w:tc>
          <w:tcPr>
            <w:tcW w:w="4278" w:type="dxa"/>
            <w:tcBorders>
              <w:top w:val="single" w:sz="6" w:space="0" w:color="FFFFFF"/>
              <w:left w:val="single" w:sz="6" w:space="0" w:color="FFFFFF"/>
              <w:bottom w:val="single" w:sz="23" w:space="0" w:color="FFFFFF"/>
              <w:right w:val="single" w:sz="6" w:space="0" w:color="FFFFFF"/>
            </w:tcBorders>
            <w:shd w:val="clear" w:color="auto" w:fill="4F81BD"/>
          </w:tcPr>
          <w:p w:rsidR="00423E3F" w:rsidRDefault="00E47E37">
            <w:r>
              <w:rPr>
                <w:rFonts w:ascii="Times New Roman" w:eastAsia="Times New Roman" w:hAnsi="Times New Roman" w:cs="Times New Roman"/>
                <w:b/>
                <w:color w:val="FFFFFF"/>
                <w:sz w:val="28"/>
              </w:rPr>
              <w:t>Institute:</w:t>
            </w:r>
          </w:p>
        </w:tc>
        <w:tc>
          <w:tcPr>
            <w:tcW w:w="4198" w:type="dxa"/>
            <w:tcBorders>
              <w:top w:val="single" w:sz="6" w:space="0" w:color="FFFFFF"/>
              <w:left w:val="single" w:sz="6" w:space="0" w:color="FFFFFF"/>
              <w:bottom w:val="single" w:sz="23" w:space="0" w:color="FFFFFF"/>
              <w:right w:val="single" w:sz="6" w:space="0" w:color="FFFFFF"/>
            </w:tcBorders>
            <w:shd w:val="clear" w:color="auto" w:fill="4F81BD"/>
          </w:tcPr>
          <w:p w:rsidR="00423E3F" w:rsidRDefault="00E47E37">
            <w:pPr>
              <w:ind w:left="1"/>
            </w:pPr>
            <w:r>
              <w:rPr>
                <w:rFonts w:ascii="Times New Roman" w:eastAsia="Times New Roman" w:hAnsi="Times New Roman" w:cs="Times New Roman"/>
                <w:b/>
                <w:color w:val="FFFFFF"/>
                <w:sz w:val="28"/>
              </w:rPr>
              <w:t>Shree H. N. Shukla College</w:t>
            </w:r>
          </w:p>
        </w:tc>
      </w:tr>
      <w:tr w:rsidR="00423E3F">
        <w:trPr>
          <w:trHeight w:val="760"/>
        </w:trPr>
        <w:tc>
          <w:tcPr>
            <w:tcW w:w="4278" w:type="dxa"/>
            <w:tcBorders>
              <w:top w:val="single" w:sz="23" w:space="0" w:color="FFFFFF"/>
              <w:left w:val="single" w:sz="6" w:space="0" w:color="FFFFFF"/>
              <w:bottom w:val="single" w:sz="6" w:space="0" w:color="FFFFFF"/>
              <w:right w:val="single" w:sz="6" w:space="0" w:color="FFFFFF"/>
            </w:tcBorders>
            <w:shd w:val="clear" w:color="auto" w:fill="A7BFDE"/>
          </w:tcPr>
          <w:p w:rsidR="00423E3F" w:rsidRDefault="0052086B" w:rsidP="0052086B">
            <w:r>
              <w:rPr>
                <w:rFonts w:ascii="Times New Roman" w:eastAsia="Times New Roman" w:hAnsi="Times New Roman" w:cs="Times New Roman"/>
                <w:sz w:val="28"/>
              </w:rPr>
              <w:t>Language</w:t>
            </w:r>
            <w:r w:rsidR="00E47E37">
              <w:rPr>
                <w:rFonts w:ascii="Times New Roman" w:eastAsia="Times New Roman" w:hAnsi="Times New Roman" w:cs="Times New Roman"/>
                <w:sz w:val="28"/>
              </w:rPr>
              <w:t xml:space="preserve">: </w:t>
            </w:r>
          </w:p>
        </w:tc>
        <w:tc>
          <w:tcPr>
            <w:tcW w:w="4198" w:type="dxa"/>
            <w:tcBorders>
              <w:top w:val="single" w:sz="23" w:space="0" w:color="FFFFFF"/>
              <w:left w:val="single" w:sz="6" w:space="0" w:color="FFFFFF"/>
              <w:bottom w:val="single" w:sz="6" w:space="0" w:color="FFFFFF"/>
              <w:right w:val="single" w:sz="6" w:space="0" w:color="FFFFFF"/>
            </w:tcBorders>
            <w:shd w:val="clear" w:color="auto" w:fill="A7BFDE"/>
          </w:tcPr>
          <w:p w:rsidR="00423E3F" w:rsidRDefault="0052086B">
            <w:pPr>
              <w:ind w:left="1"/>
            </w:pPr>
            <w:r>
              <w:rPr>
                <w:rFonts w:ascii="Times New Roman" w:eastAsia="Times New Roman" w:hAnsi="Times New Roman" w:cs="Times New Roman"/>
                <w:sz w:val="28"/>
              </w:rPr>
              <w:t>C#</w:t>
            </w:r>
          </w:p>
        </w:tc>
      </w:tr>
      <w:tr w:rsidR="00423E3F">
        <w:trPr>
          <w:trHeight w:val="742"/>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Back-End: </w:t>
            </w:r>
          </w:p>
        </w:tc>
        <w:tc>
          <w:tcPr>
            <w:tcW w:w="4198" w:type="dxa"/>
            <w:tcBorders>
              <w:top w:val="single" w:sz="6" w:space="0" w:color="FFFFFF"/>
              <w:left w:val="single" w:sz="6" w:space="0" w:color="FFFFFF"/>
              <w:bottom w:val="single" w:sz="6" w:space="0" w:color="FFFFFF"/>
              <w:right w:val="single" w:sz="6" w:space="0" w:color="FFFFFF"/>
            </w:tcBorders>
            <w:shd w:val="clear" w:color="auto" w:fill="D3DFEE"/>
          </w:tcPr>
          <w:p w:rsidR="00423E3F" w:rsidRDefault="00DD0E49">
            <w:pPr>
              <w:ind w:left="1"/>
            </w:pPr>
            <w:r>
              <w:rPr>
                <w:rFonts w:ascii="Times New Roman" w:eastAsia="Times New Roman" w:hAnsi="Times New Roman" w:cs="Times New Roman"/>
                <w:sz w:val="28"/>
              </w:rPr>
              <w:t>---</w:t>
            </w:r>
          </w:p>
        </w:tc>
      </w:tr>
      <w:tr w:rsidR="00423E3F">
        <w:trPr>
          <w:trHeight w:val="742"/>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Project-duration: </w:t>
            </w:r>
          </w:p>
        </w:tc>
        <w:tc>
          <w:tcPr>
            <w:tcW w:w="419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52086B">
            <w:pPr>
              <w:ind w:left="1"/>
            </w:pPr>
            <w:r>
              <w:rPr>
                <w:rFonts w:ascii="Times New Roman" w:eastAsia="Times New Roman" w:hAnsi="Times New Roman" w:cs="Times New Roman"/>
                <w:sz w:val="28"/>
              </w:rPr>
              <w:t>February</w:t>
            </w:r>
          </w:p>
        </w:tc>
      </w:tr>
      <w:tr w:rsidR="00423E3F">
        <w:trPr>
          <w:trHeight w:val="734"/>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Developed for: </w:t>
            </w:r>
          </w:p>
        </w:tc>
        <w:tc>
          <w:tcPr>
            <w:tcW w:w="4198" w:type="dxa"/>
            <w:tcBorders>
              <w:top w:val="single" w:sz="6" w:space="0" w:color="FFFFFF"/>
              <w:left w:val="single" w:sz="6" w:space="0" w:color="FFFFFF"/>
              <w:bottom w:val="single" w:sz="6" w:space="0" w:color="FFFFFF"/>
              <w:right w:val="single" w:sz="6" w:space="0" w:color="FFFFFF"/>
            </w:tcBorders>
            <w:shd w:val="clear" w:color="auto" w:fill="D3DFEE"/>
          </w:tcPr>
          <w:p w:rsidR="00423E3F" w:rsidRDefault="0052086B">
            <w:pPr>
              <w:ind w:left="1"/>
            </w:pPr>
            <w:r>
              <w:rPr>
                <w:rFonts w:ascii="Times New Roman" w:eastAsia="Times New Roman" w:hAnsi="Times New Roman" w:cs="Times New Roman"/>
                <w:sz w:val="28"/>
              </w:rPr>
              <w:t>Information about copy method</w:t>
            </w:r>
          </w:p>
        </w:tc>
      </w:tr>
      <w:tr w:rsidR="00423E3F">
        <w:trPr>
          <w:trHeight w:val="2190"/>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Web Browser </w:t>
            </w:r>
          </w:p>
        </w:tc>
        <w:tc>
          <w:tcPr>
            <w:tcW w:w="4198" w:type="dxa"/>
            <w:tcBorders>
              <w:top w:val="single" w:sz="6" w:space="0" w:color="FFFFFF"/>
              <w:left w:val="single" w:sz="6" w:space="0" w:color="FFFFFF"/>
              <w:bottom w:val="single" w:sz="6" w:space="0" w:color="FFFFFF"/>
              <w:right w:val="single" w:sz="6" w:space="0" w:color="FFFFFF"/>
            </w:tcBorders>
            <w:shd w:val="clear" w:color="auto" w:fill="A7BFDE"/>
          </w:tcPr>
          <w:p w:rsidR="00DD0E49" w:rsidRDefault="00DD0E49">
            <w:pPr>
              <w:spacing w:line="356" w:lineRule="auto"/>
              <w:ind w:left="1"/>
              <w:jc w:val="both"/>
              <w:rPr>
                <w:rFonts w:ascii="Times New Roman" w:eastAsia="Times New Roman" w:hAnsi="Times New Roman" w:cs="Times New Roman"/>
                <w:sz w:val="28"/>
              </w:rPr>
            </w:pPr>
            <w:r>
              <w:rPr>
                <w:rFonts w:ascii="Times New Roman" w:eastAsia="Times New Roman" w:hAnsi="Times New Roman" w:cs="Times New Roman"/>
                <w:sz w:val="28"/>
              </w:rPr>
              <w:t xml:space="preserve">Mozila </w:t>
            </w:r>
            <w:r w:rsidR="00E47E37">
              <w:rPr>
                <w:rFonts w:ascii="Times New Roman" w:eastAsia="Times New Roman" w:hAnsi="Times New Roman" w:cs="Times New Roman"/>
                <w:sz w:val="28"/>
              </w:rPr>
              <w:t>Firefox,</w:t>
            </w:r>
          </w:p>
          <w:p w:rsidR="00DD0E49" w:rsidRDefault="00E47E37">
            <w:pPr>
              <w:spacing w:line="356" w:lineRule="auto"/>
              <w:ind w:left="1"/>
              <w:jc w:val="both"/>
              <w:rPr>
                <w:rFonts w:ascii="Times New Roman" w:eastAsia="Times New Roman" w:hAnsi="Times New Roman" w:cs="Times New Roman"/>
                <w:sz w:val="28"/>
              </w:rPr>
            </w:pPr>
            <w:r>
              <w:rPr>
                <w:rFonts w:ascii="Times New Roman" w:eastAsia="Times New Roman" w:hAnsi="Times New Roman" w:cs="Times New Roman"/>
                <w:sz w:val="28"/>
              </w:rPr>
              <w:t xml:space="preserve">Google Chrome, </w:t>
            </w:r>
          </w:p>
          <w:p w:rsidR="00423E3F" w:rsidRDefault="00DD0E49" w:rsidP="00DD0E49">
            <w:pPr>
              <w:spacing w:line="356" w:lineRule="auto"/>
              <w:ind w:left="1"/>
              <w:jc w:val="both"/>
            </w:pPr>
            <w:r>
              <w:rPr>
                <w:rFonts w:ascii="Times New Roman" w:eastAsia="Times New Roman" w:hAnsi="Times New Roman" w:cs="Times New Roman"/>
                <w:sz w:val="28"/>
              </w:rPr>
              <w:t xml:space="preserve">Uc </w:t>
            </w:r>
            <w:r w:rsidR="00E47E37">
              <w:rPr>
                <w:rFonts w:ascii="Times New Roman" w:eastAsia="Times New Roman" w:hAnsi="Times New Roman" w:cs="Times New Roman"/>
                <w:sz w:val="28"/>
              </w:rPr>
              <w:t xml:space="preserve">Browser </w:t>
            </w:r>
          </w:p>
        </w:tc>
      </w:tr>
      <w:tr w:rsidR="00423E3F">
        <w:trPr>
          <w:trHeight w:val="692"/>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Project Guide: </w:t>
            </w:r>
          </w:p>
        </w:tc>
        <w:tc>
          <w:tcPr>
            <w:tcW w:w="4198" w:type="dxa"/>
            <w:tcBorders>
              <w:top w:val="single" w:sz="6" w:space="0" w:color="FFFFFF"/>
              <w:left w:val="single" w:sz="6" w:space="0" w:color="FFFFFF"/>
              <w:bottom w:val="single" w:sz="6" w:space="0" w:color="FFFFFF"/>
              <w:right w:val="single" w:sz="6" w:space="0" w:color="FFFFFF"/>
            </w:tcBorders>
            <w:shd w:val="clear" w:color="auto" w:fill="D3DFEE"/>
          </w:tcPr>
          <w:p w:rsidR="00423E3F" w:rsidRDefault="00DD0E49">
            <w:pPr>
              <w:ind w:left="1"/>
            </w:pPr>
            <w:r>
              <w:rPr>
                <w:rFonts w:ascii="Times New Roman" w:eastAsia="Times New Roman" w:hAnsi="Times New Roman" w:cs="Times New Roman"/>
                <w:sz w:val="28"/>
              </w:rPr>
              <w:t>Mayur Sir</w:t>
            </w:r>
          </w:p>
        </w:tc>
      </w:tr>
      <w:tr w:rsidR="00423E3F">
        <w:trPr>
          <w:trHeight w:val="742"/>
        </w:trPr>
        <w:tc>
          <w:tcPr>
            <w:tcW w:w="4278" w:type="dxa"/>
            <w:tcBorders>
              <w:top w:val="single" w:sz="6" w:space="0" w:color="FFFFFF"/>
              <w:left w:val="single" w:sz="6" w:space="0" w:color="FFFFFF"/>
              <w:bottom w:val="nil"/>
              <w:right w:val="single" w:sz="6" w:space="0" w:color="FFFFFF"/>
            </w:tcBorders>
            <w:shd w:val="clear" w:color="auto" w:fill="A7BFDE"/>
          </w:tcPr>
          <w:p w:rsidR="00423E3F" w:rsidRDefault="00E47E37">
            <w:r>
              <w:rPr>
                <w:rFonts w:ascii="Times New Roman" w:eastAsia="Times New Roman" w:hAnsi="Times New Roman" w:cs="Times New Roman"/>
                <w:sz w:val="28"/>
              </w:rPr>
              <w:t xml:space="preserve">Developed By: </w:t>
            </w:r>
          </w:p>
        </w:tc>
        <w:tc>
          <w:tcPr>
            <w:tcW w:w="4198" w:type="dxa"/>
            <w:tcBorders>
              <w:top w:val="single" w:sz="6" w:space="0" w:color="FFFFFF"/>
              <w:left w:val="single" w:sz="6" w:space="0" w:color="FFFFFF"/>
              <w:bottom w:val="nil"/>
              <w:right w:val="single" w:sz="6" w:space="0" w:color="FFFFFF"/>
            </w:tcBorders>
            <w:shd w:val="clear" w:color="auto" w:fill="A7BFDE"/>
          </w:tcPr>
          <w:p w:rsidR="00423E3F" w:rsidRDefault="00DD0E49">
            <w:pPr>
              <w:ind w:left="1"/>
            </w:pPr>
            <w:r>
              <w:rPr>
                <w:rFonts w:ascii="Times New Roman" w:eastAsia="Times New Roman" w:hAnsi="Times New Roman" w:cs="Times New Roman"/>
                <w:sz w:val="28"/>
              </w:rPr>
              <w:t xml:space="preserve">Arjun </w:t>
            </w:r>
            <w:r w:rsidRPr="00DD0E49">
              <w:rPr>
                <w:rFonts w:ascii="Times New Roman" w:eastAsia="Times New Roman" w:hAnsi="Times New Roman" w:cs="Times New Roman"/>
                <w:b/>
                <w:sz w:val="28"/>
              </w:rPr>
              <w:t>Kishorbhai</w:t>
            </w:r>
            <w:r>
              <w:rPr>
                <w:rFonts w:ascii="Times New Roman" w:eastAsia="Times New Roman" w:hAnsi="Times New Roman" w:cs="Times New Roman"/>
                <w:sz w:val="28"/>
              </w:rPr>
              <w:t xml:space="preserve"> Parmar</w:t>
            </w:r>
          </w:p>
        </w:tc>
      </w:tr>
      <w:tr w:rsidR="00423E3F">
        <w:trPr>
          <w:trHeight w:val="735"/>
        </w:trPr>
        <w:tc>
          <w:tcPr>
            <w:tcW w:w="4278" w:type="dxa"/>
            <w:tcBorders>
              <w:top w:val="nil"/>
              <w:left w:val="single" w:sz="6" w:space="0" w:color="FFFFFF"/>
              <w:bottom w:val="nil"/>
              <w:right w:val="single" w:sz="6" w:space="0" w:color="FFFFFF"/>
            </w:tcBorders>
            <w:shd w:val="clear" w:color="auto" w:fill="A7BFDE"/>
          </w:tcPr>
          <w:p w:rsidR="00423E3F" w:rsidRDefault="00E47E37">
            <w:r>
              <w:rPr>
                <w:rFonts w:ascii="Times New Roman" w:eastAsia="Times New Roman" w:hAnsi="Times New Roman" w:cs="Times New Roman"/>
                <w:sz w:val="28"/>
              </w:rPr>
              <w:t xml:space="preserve">Submitted To: </w:t>
            </w:r>
          </w:p>
        </w:tc>
        <w:tc>
          <w:tcPr>
            <w:tcW w:w="4198" w:type="dxa"/>
            <w:tcBorders>
              <w:top w:val="nil"/>
              <w:left w:val="single" w:sz="6" w:space="0" w:color="FFFFFF"/>
              <w:bottom w:val="nil"/>
              <w:right w:val="single" w:sz="6" w:space="0" w:color="FFFFFF"/>
            </w:tcBorders>
            <w:shd w:val="clear" w:color="auto" w:fill="D3DFEE"/>
          </w:tcPr>
          <w:p w:rsidR="00423E3F" w:rsidRDefault="00E47E37">
            <w:pPr>
              <w:ind w:left="1"/>
            </w:pPr>
            <w:r>
              <w:rPr>
                <w:rFonts w:ascii="Times New Roman" w:eastAsia="Times New Roman" w:hAnsi="Times New Roman" w:cs="Times New Roman"/>
                <w:sz w:val="28"/>
              </w:rPr>
              <w:t xml:space="preserve">Saurastra University  </w:t>
            </w:r>
          </w:p>
        </w:tc>
      </w:tr>
    </w:tbl>
    <w:p w:rsidR="00423E3F" w:rsidRDefault="00423E3F">
      <w:pPr>
        <w:spacing w:after="132"/>
        <w:ind w:left="42"/>
      </w:pPr>
    </w:p>
    <w:p w:rsidR="00423E3F" w:rsidRDefault="00423E3F">
      <w:pPr>
        <w:spacing w:after="0"/>
        <w:ind w:left="1483"/>
      </w:pPr>
    </w:p>
    <w:p w:rsidR="00423E3F" w:rsidRDefault="00423E3F">
      <w:pPr>
        <w:spacing w:after="0"/>
        <w:ind w:left="1483"/>
      </w:pPr>
    </w:p>
    <w:p w:rsidR="00423E3F" w:rsidRDefault="00423E3F">
      <w:pPr>
        <w:spacing w:after="0"/>
        <w:ind w:left="1483"/>
      </w:pPr>
    </w:p>
    <w:p w:rsidR="00423E3F" w:rsidRDefault="00423E3F">
      <w:pPr>
        <w:spacing w:after="0"/>
        <w:ind w:left="1483"/>
      </w:pPr>
    </w:p>
    <w:p w:rsidR="00423E3F" w:rsidRDefault="00423E3F">
      <w:pPr>
        <w:spacing w:after="0"/>
        <w:ind w:left="1483"/>
      </w:pPr>
    </w:p>
    <w:p w:rsidR="00423E3F" w:rsidRDefault="00423E3F">
      <w:pPr>
        <w:spacing w:after="0"/>
        <w:ind w:left="1483"/>
      </w:pPr>
    </w:p>
    <w:p w:rsidR="00423E3F" w:rsidRDefault="00423E3F">
      <w:pPr>
        <w:spacing w:after="0"/>
        <w:ind w:left="1483"/>
      </w:pPr>
    </w:p>
    <w:p w:rsidR="00DD0E49" w:rsidRDefault="00DD0E49" w:rsidP="00DD0E49">
      <w:pPr>
        <w:pStyle w:val="Heading3"/>
        <w:ind w:left="1124" w:right="1129" w:firstLine="316"/>
        <w:jc w:val="left"/>
      </w:pPr>
    </w:p>
    <w:p w:rsidR="0052086B" w:rsidRDefault="0052086B" w:rsidP="0052086B">
      <w:pPr>
        <w:pStyle w:val="Heading3"/>
        <w:ind w:left="0" w:right="1129" w:firstLine="0"/>
        <w:jc w:val="left"/>
      </w:pPr>
    </w:p>
    <w:p w:rsidR="00660026" w:rsidRDefault="0052086B" w:rsidP="0052086B">
      <w:pPr>
        <w:pStyle w:val="Heading3"/>
        <w:ind w:left="2160" w:right="1129" w:firstLine="0"/>
        <w:jc w:val="left"/>
        <w:rPr>
          <w:u w:val="none"/>
        </w:rPr>
      </w:pPr>
      <w:r>
        <w:rPr>
          <w:u w:val="none"/>
        </w:rPr>
        <w:t xml:space="preserve">     </w:t>
      </w:r>
    </w:p>
    <w:p w:rsidR="00423E3F" w:rsidRPr="0052086B" w:rsidRDefault="0052086B" w:rsidP="0052086B">
      <w:pPr>
        <w:pStyle w:val="Heading3"/>
        <w:ind w:left="2160" w:right="1129" w:firstLine="0"/>
        <w:jc w:val="left"/>
      </w:pPr>
      <w:r>
        <w:rPr>
          <w:u w:val="none"/>
        </w:rPr>
        <w:t xml:space="preserve"> </w:t>
      </w:r>
      <w:r w:rsidR="00E47E37" w:rsidRPr="0052086B">
        <w:t>PROJECTDESIGN</w:t>
      </w:r>
    </w:p>
    <w:p w:rsidR="00660026" w:rsidRDefault="00660026" w:rsidP="00660026">
      <w:pPr>
        <w:spacing w:after="40"/>
      </w:pPr>
    </w:p>
    <w:p w:rsidR="00660026" w:rsidRDefault="00660026">
      <w:pPr>
        <w:spacing w:after="40"/>
        <w:ind w:left="2186" w:hanging="10"/>
      </w:pPr>
    </w:p>
    <w:p w:rsidR="00DD0E49" w:rsidRDefault="00DD0E49">
      <w:pPr>
        <w:spacing w:after="40"/>
        <w:ind w:left="2186" w:hanging="10"/>
        <w:rPr>
          <w:rFonts w:ascii="Garamond" w:eastAsia="Garamond" w:hAnsi="Garamond" w:cs="Garamond"/>
          <w:b/>
          <w:sz w:val="46"/>
        </w:rPr>
      </w:pPr>
    </w:p>
    <w:p w:rsidR="00DD0E49" w:rsidRDefault="00660026">
      <w:pPr>
        <w:spacing w:after="40"/>
        <w:ind w:left="2186" w:hanging="10"/>
        <w:rPr>
          <w:rFonts w:ascii="Garamond" w:eastAsia="Garamond" w:hAnsi="Garamond" w:cs="Garamond"/>
          <w:b/>
          <w:sz w:val="46"/>
        </w:rPr>
      </w:pPr>
      <w:r>
        <w:rPr>
          <w:rFonts w:ascii="Garamond" w:eastAsia="Garamond" w:hAnsi="Garamond" w:cs="Garamond"/>
          <w:b/>
          <w:noProof/>
          <w:sz w:val="46"/>
          <w:lang w:val="en-US" w:eastAsia="en-US"/>
        </w:rPr>
        <w:drawing>
          <wp:anchor distT="0" distB="0" distL="114300" distR="114300" simplePos="0" relativeHeight="251658240" behindDoc="1" locked="0" layoutInCell="1" allowOverlap="1">
            <wp:simplePos x="0" y="0"/>
            <wp:positionH relativeFrom="column">
              <wp:posOffset>-135890</wp:posOffset>
            </wp:positionH>
            <wp:positionV relativeFrom="paragraph">
              <wp:posOffset>18415</wp:posOffset>
            </wp:positionV>
            <wp:extent cx="5780170" cy="4343400"/>
            <wp:effectExtent l="19050" t="0" r="0" b="0"/>
            <wp:wrapNone/>
            <wp:docPr id="8" name="Picture 6"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0"/>
                    <a:srcRect l="2881" r="2881"/>
                    <a:stretch>
                      <a:fillRect/>
                    </a:stretch>
                  </pic:blipFill>
                  <pic:spPr>
                    <a:xfrm>
                      <a:off x="0" y="0"/>
                      <a:ext cx="5780170" cy="4343400"/>
                    </a:xfrm>
                    <a:prstGeom prst="rect">
                      <a:avLst/>
                    </a:prstGeom>
                  </pic:spPr>
                </pic:pic>
              </a:graphicData>
            </a:graphic>
          </wp:anchor>
        </w:drawing>
      </w:r>
    </w:p>
    <w:p w:rsidR="00660026" w:rsidRDefault="00660026">
      <w:pPr>
        <w:spacing w:after="40"/>
        <w:ind w:left="2186" w:hanging="10"/>
        <w:rPr>
          <w:rFonts w:ascii="Garamond" w:eastAsia="Garamond" w:hAnsi="Garamond" w:cs="Garamond"/>
          <w:b/>
          <w:sz w:val="46"/>
        </w:rPr>
      </w:pPr>
    </w:p>
    <w:p w:rsidR="00DD0E49" w:rsidRDefault="00DD0E49">
      <w:pPr>
        <w:spacing w:after="40"/>
        <w:ind w:left="2186" w:hanging="10"/>
        <w:rPr>
          <w:rFonts w:ascii="Garamond" w:eastAsia="Garamond" w:hAnsi="Garamond" w:cs="Garamond"/>
          <w:b/>
          <w:sz w:val="46"/>
        </w:rPr>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5367CB" w:rsidRDefault="005367CB">
      <w:pPr>
        <w:spacing w:after="0"/>
        <w:ind w:left="42"/>
        <w:rPr>
          <w:rFonts w:ascii="Garamond" w:eastAsia="Garamond" w:hAnsi="Garamond" w:cs="Garamond"/>
          <w:b/>
          <w:noProof/>
          <w:sz w:val="46"/>
        </w:rPr>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ectPr w:rsidR="00423E3F" w:rsidSect="000353EE">
          <w:headerReference w:type="even" r:id="rId11"/>
          <w:headerReference w:type="default" r:id="rId12"/>
          <w:footerReference w:type="even" r:id="rId13"/>
          <w:footerReference w:type="default" r:id="rId14"/>
          <w:headerReference w:type="first" r:id="rId15"/>
          <w:footerReference w:type="first" r:id="rId16"/>
          <w:pgSz w:w="11909" w:h="16841"/>
          <w:pgMar w:top="1443" w:right="1801" w:bottom="727" w:left="1759" w:header="475" w:footer="510" w:gutter="0"/>
          <w:cols w:space="720"/>
          <w:titlePg/>
          <w:docGrid w:linePitch="299"/>
        </w:sectPr>
      </w:pPr>
    </w:p>
    <w:p w:rsidR="00423E3F" w:rsidRDefault="005367CB" w:rsidP="00660026">
      <w:pPr>
        <w:spacing w:after="136"/>
        <w:ind w:left="2890" w:right="-15"/>
        <w:rPr>
          <w:rFonts w:ascii="Cambria" w:eastAsia="Cambria" w:hAnsi="Cambria" w:cs="Cambria"/>
          <w:b/>
          <w:sz w:val="24"/>
          <w:u w:val="single"/>
        </w:rPr>
      </w:pPr>
      <w:r w:rsidRPr="005367CB">
        <w:rPr>
          <w:rFonts w:ascii="Cambria" w:eastAsia="Cambria" w:hAnsi="Cambria" w:cs="Cambria"/>
          <w:b/>
          <w:sz w:val="40"/>
          <w:u w:val="single"/>
        </w:rPr>
        <w:lastRenderedPageBreak/>
        <w:t>CONCLUSION</w:t>
      </w:r>
    </w:p>
    <w:p w:rsidR="00E47E37" w:rsidRDefault="005367CB" w:rsidP="005367CB">
      <w:pPr>
        <w:spacing w:after="136"/>
        <w:ind w:left="10" w:right="-15" w:hanging="10"/>
        <w:rPr>
          <w:rFonts w:ascii="Cambria" w:eastAsia="Cambria" w:hAnsi="Cambria" w:cs="Cambria"/>
          <w:b/>
          <w:sz w:val="24"/>
          <w:u w:val="single"/>
        </w:rPr>
      </w:pPr>
      <w:r>
        <w:rPr>
          <w:rFonts w:ascii="Cambria" w:eastAsia="Cambria" w:hAnsi="Cambria" w:cs="Cambria"/>
          <w:b/>
          <w:sz w:val="24"/>
          <w:u w:val="single"/>
        </w:rPr>
        <w:tab/>
      </w:r>
    </w:p>
    <w:p w:rsidR="00E47E37" w:rsidRPr="00E47E37" w:rsidRDefault="00E47E37" w:rsidP="005367CB">
      <w:pPr>
        <w:spacing w:after="136"/>
        <w:ind w:left="10" w:right="-15" w:hanging="10"/>
        <w:rPr>
          <w:rFonts w:ascii="Garamond" w:eastAsia="Cambria" w:hAnsi="Garamond" w:cs="Cambria"/>
          <w:b/>
          <w:sz w:val="36"/>
          <w:u w:val="single"/>
        </w:rPr>
      </w:pPr>
    </w:p>
    <w:p w:rsidR="005367CB" w:rsidRPr="00C13059" w:rsidRDefault="00660026" w:rsidP="00E47E37">
      <w:pPr>
        <w:spacing w:after="136"/>
        <w:ind w:right="-15" w:firstLine="720"/>
        <w:jc w:val="both"/>
        <w:rPr>
          <w:rFonts w:ascii="Garamond" w:eastAsia="Cambria" w:hAnsi="Garamond" w:cs="Cambria"/>
          <w:b/>
          <w:color w:val="auto"/>
          <w:sz w:val="52"/>
        </w:rPr>
      </w:pPr>
      <w:r w:rsidRPr="00C13059">
        <w:rPr>
          <w:rFonts w:ascii="Garamond" w:hAnsi="Garamond" w:cs="Arial"/>
          <w:b/>
          <w:color w:val="auto"/>
          <w:spacing w:val="2"/>
          <w:sz w:val="40"/>
          <w:szCs w:val="26"/>
          <w:shd w:val="clear" w:color="auto" w:fill="FFFFFF"/>
        </w:rPr>
        <w:t>This method accepts single parameter str which is the original string to be copied. And it returns the string value, which is the new string with the same value as str. The type of Copy() method is </w:t>
      </w:r>
      <w:r w:rsidRPr="00C13059">
        <w:rPr>
          <w:rStyle w:val="Strong"/>
          <w:rFonts w:ascii="Garamond" w:hAnsi="Garamond" w:cs="Arial"/>
          <w:b w:val="0"/>
          <w:color w:val="auto"/>
          <w:spacing w:val="2"/>
          <w:sz w:val="40"/>
          <w:szCs w:val="26"/>
          <w:bdr w:val="none" w:sz="0" w:space="0" w:color="auto" w:frame="1"/>
          <w:shd w:val="clear" w:color="auto" w:fill="FFFFFF"/>
        </w:rPr>
        <w:t>System.String</w:t>
      </w:r>
      <w:r w:rsidRPr="00C13059">
        <w:rPr>
          <w:rFonts w:ascii="Garamond" w:hAnsi="Garamond" w:cs="Arial"/>
          <w:b/>
          <w:color w:val="auto"/>
          <w:spacing w:val="2"/>
          <w:sz w:val="40"/>
          <w:szCs w:val="26"/>
          <w:shd w:val="clear" w:color="auto" w:fill="FFFFFF"/>
        </w:rPr>
        <w:t>.</w:t>
      </w:r>
    </w:p>
    <w:p w:rsidR="00E47E37" w:rsidRPr="00C13059" w:rsidRDefault="00E47E37" w:rsidP="00E47E37">
      <w:pPr>
        <w:spacing w:after="136"/>
        <w:ind w:right="-15" w:firstLine="720"/>
        <w:jc w:val="both"/>
        <w:rPr>
          <w:rFonts w:ascii="Garamond" w:eastAsia="Cambria" w:hAnsi="Garamond" w:cs="Cambria"/>
          <w:b/>
          <w:color w:val="auto"/>
          <w:sz w:val="52"/>
        </w:rPr>
      </w:pPr>
    </w:p>
    <w:p w:rsidR="00C13059" w:rsidRPr="00C13059" w:rsidRDefault="00C13059" w:rsidP="00C13059">
      <w:pPr>
        <w:shd w:val="clear" w:color="auto" w:fill="FFFFFF"/>
        <w:spacing w:after="0" w:line="240" w:lineRule="auto"/>
        <w:textAlignment w:val="baseline"/>
        <w:rPr>
          <w:rFonts w:ascii="Garamond" w:eastAsia="Times New Roman" w:hAnsi="Garamond" w:cs="Arial"/>
          <w:b/>
          <w:bCs/>
          <w:color w:val="auto"/>
          <w:spacing w:val="2"/>
          <w:sz w:val="40"/>
          <w:lang w:val="en-US" w:eastAsia="en-US"/>
        </w:rPr>
      </w:pPr>
      <w:r w:rsidRPr="00C13059">
        <w:rPr>
          <w:rFonts w:ascii="Garamond" w:eastAsia="Times New Roman" w:hAnsi="Garamond" w:cs="Arial"/>
          <w:b/>
          <w:bCs/>
          <w:color w:val="auto"/>
          <w:spacing w:val="2"/>
          <w:sz w:val="40"/>
          <w:lang w:val="en-US" w:eastAsia="en-US"/>
        </w:rPr>
        <w:t>Syntax:</w:t>
      </w:r>
    </w:p>
    <w:p w:rsidR="00C13059" w:rsidRPr="00C13059" w:rsidRDefault="00C13059" w:rsidP="00C13059">
      <w:pPr>
        <w:shd w:val="clear" w:color="auto" w:fill="FFFFFF"/>
        <w:spacing w:after="0" w:line="240" w:lineRule="auto"/>
        <w:textAlignment w:val="baseline"/>
        <w:rPr>
          <w:rFonts w:ascii="Garamond" w:eastAsia="Times New Roman" w:hAnsi="Garamond" w:cs="Arial"/>
          <w:b/>
          <w:color w:val="auto"/>
          <w:spacing w:val="2"/>
          <w:sz w:val="40"/>
          <w:szCs w:val="26"/>
          <w:lang w:val="en-US" w:eastAsia="en-US"/>
        </w:rPr>
      </w:pPr>
    </w:p>
    <w:p w:rsidR="00C13059" w:rsidRPr="00C13059" w:rsidRDefault="00C13059" w:rsidP="00C1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Garamond" w:eastAsia="Times New Roman" w:hAnsi="Garamond" w:cs="Courier New"/>
          <w:b/>
          <w:color w:val="auto"/>
          <w:spacing w:val="2"/>
          <w:sz w:val="40"/>
          <w:szCs w:val="24"/>
          <w:lang w:val="en-US" w:eastAsia="en-US"/>
        </w:rPr>
      </w:pPr>
      <w:r w:rsidRPr="00C13059">
        <w:rPr>
          <w:rFonts w:ascii="Garamond" w:eastAsia="Times New Roman" w:hAnsi="Garamond" w:cs="Courier New"/>
          <w:b/>
          <w:color w:val="auto"/>
          <w:spacing w:val="2"/>
          <w:sz w:val="40"/>
          <w:szCs w:val="24"/>
          <w:lang w:val="en-US" w:eastAsia="en-US"/>
        </w:rPr>
        <w:t>public static string Copy(string str)</w:t>
      </w:r>
    </w:p>
    <w:p w:rsidR="00C13059" w:rsidRPr="00C13059" w:rsidRDefault="00C13059" w:rsidP="00E47E37">
      <w:pPr>
        <w:spacing w:after="136"/>
        <w:ind w:right="-15" w:firstLine="720"/>
        <w:jc w:val="both"/>
        <w:rPr>
          <w:rFonts w:ascii="Garamond" w:hAnsi="Garamond" w:cs="Segoe UI"/>
          <w:b/>
          <w:color w:val="auto"/>
          <w:sz w:val="36"/>
          <w:shd w:val="clear" w:color="auto" w:fill="FFFFFF"/>
        </w:rPr>
      </w:pPr>
    </w:p>
    <w:p w:rsidR="00E47E37" w:rsidRPr="00C13059" w:rsidRDefault="00C13059" w:rsidP="00E47E37">
      <w:pPr>
        <w:spacing w:after="136"/>
        <w:ind w:right="-15" w:firstLine="720"/>
        <w:jc w:val="both"/>
        <w:rPr>
          <w:rFonts w:ascii="Garamond" w:eastAsia="Cambria" w:hAnsi="Garamond" w:cs="Cambria"/>
          <w:b/>
          <w:color w:val="auto"/>
          <w:sz w:val="56"/>
        </w:rPr>
      </w:pPr>
      <w:r w:rsidRPr="00C13059">
        <w:rPr>
          <w:rFonts w:ascii="Garamond" w:hAnsi="Garamond" w:cs="Segoe UI"/>
          <w:b/>
          <w:color w:val="auto"/>
          <w:sz w:val="40"/>
          <w:shd w:val="clear" w:color="auto" w:fill="FFFFFF"/>
        </w:rPr>
        <w:t>Above method return newly created instance with value of passed string.</w:t>
      </w:r>
    </w:p>
    <w:p w:rsidR="00C13059" w:rsidRPr="00C13059" w:rsidRDefault="00C13059" w:rsidP="00E47E37">
      <w:pPr>
        <w:spacing w:after="136"/>
        <w:ind w:right="-15" w:firstLine="720"/>
        <w:jc w:val="both"/>
        <w:rPr>
          <w:rFonts w:ascii="Garamond" w:hAnsi="Garamond" w:cs="Arial"/>
          <w:b/>
          <w:color w:val="auto"/>
          <w:spacing w:val="2"/>
          <w:sz w:val="40"/>
          <w:szCs w:val="26"/>
          <w:shd w:val="clear" w:color="auto" w:fill="FFFFFF"/>
        </w:rPr>
      </w:pPr>
      <w:r w:rsidRPr="00C13059">
        <w:rPr>
          <w:rFonts w:ascii="Garamond" w:hAnsi="Garamond" w:cs="Arial"/>
          <w:b/>
          <w:color w:val="auto"/>
          <w:spacing w:val="2"/>
          <w:sz w:val="40"/>
          <w:szCs w:val="26"/>
          <w:shd w:val="clear" w:color="auto" w:fill="FFFFFF"/>
        </w:rPr>
        <w:t> </w:t>
      </w:r>
    </w:p>
    <w:p w:rsidR="00E47E37" w:rsidRPr="00C13059" w:rsidRDefault="00C13059" w:rsidP="00E47E37">
      <w:pPr>
        <w:spacing w:after="136"/>
        <w:ind w:right="-15" w:firstLine="720"/>
        <w:jc w:val="both"/>
        <w:rPr>
          <w:rFonts w:ascii="Garamond" w:eastAsia="Cambria" w:hAnsi="Garamond" w:cs="Cambria"/>
          <w:b/>
          <w:color w:val="auto"/>
          <w:sz w:val="52"/>
        </w:rPr>
      </w:pPr>
      <w:r w:rsidRPr="00C13059">
        <w:rPr>
          <w:rFonts w:ascii="Garamond" w:hAnsi="Garamond" w:cs="Arial"/>
          <w:b/>
          <w:color w:val="auto"/>
          <w:spacing w:val="2"/>
          <w:sz w:val="40"/>
          <w:szCs w:val="26"/>
          <w:shd w:val="clear" w:color="auto" w:fill="FFFFFF"/>
        </w:rPr>
        <w:t>To check its reference, use assignment operation, which assigns an existing string reference to an additional object variable.</w:t>
      </w:r>
    </w:p>
    <w:p w:rsidR="00C13059" w:rsidRDefault="00C13059" w:rsidP="00C13059">
      <w:pPr>
        <w:spacing w:after="136"/>
        <w:ind w:right="-15"/>
        <w:jc w:val="both"/>
        <w:rPr>
          <w:rFonts w:ascii="Garamond" w:eastAsia="Cambria" w:hAnsi="Garamond" w:cs="Cambria"/>
          <w:b/>
          <w:sz w:val="40"/>
          <w:u w:val="single"/>
        </w:rPr>
      </w:pPr>
    </w:p>
    <w:p w:rsidR="00C13059" w:rsidRDefault="00C13059" w:rsidP="00E47E37">
      <w:pPr>
        <w:spacing w:after="136"/>
        <w:ind w:left="2160" w:right="-15" w:firstLine="720"/>
        <w:jc w:val="both"/>
        <w:rPr>
          <w:rFonts w:ascii="Garamond" w:eastAsia="Cambria" w:hAnsi="Garamond" w:cs="Cambria"/>
          <w:b/>
          <w:sz w:val="40"/>
          <w:u w:val="single"/>
        </w:rPr>
      </w:pPr>
    </w:p>
    <w:p w:rsidR="00E47E37" w:rsidRDefault="00E47E37" w:rsidP="00E47E37">
      <w:pPr>
        <w:spacing w:after="136"/>
        <w:ind w:left="2160" w:right="-15" w:firstLine="720"/>
        <w:jc w:val="both"/>
        <w:rPr>
          <w:rFonts w:ascii="Garamond" w:eastAsia="Cambria" w:hAnsi="Garamond" w:cs="Cambria"/>
          <w:b/>
          <w:sz w:val="40"/>
          <w:u w:val="single"/>
        </w:rPr>
      </w:pPr>
      <w:r w:rsidRPr="00E47E37">
        <w:rPr>
          <w:rFonts w:ascii="Garamond" w:eastAsia="Cambria" w:hAnsi="Garamond" w:cs="Cambria"/>
          <w:b/>
          <w:sz w:val="40"/>
          <w:u w:val="single"/>
        </w:rPr>
        <w:t>BIOGRAPHY</w:t>
      </w:r>
    </w:p>
    <w:p w:rsidR="00E47E37" w:rsidRDefault="00E47E37" w:rsidP="00E47E37">
      <w:pPr>
        <w:spacing w:after="136"/>
        <w:ind w:right="-15"/>
        <w:jc w:val="both"/>
        <w:rPr>
          <w:rFonts w:ascii="Garamond" w:eastAsia="Cambria" w:hAnsi="Garamond" w:cs="Cambria"/>
          <w:b/>
          <w:sz w:val="40"/>
          <w:u w:val="single"/>
        </w:rPr>
      </w:pPr>
    </w:p>
    <w:p w:rsidR="00E47E37" w:rsidRDefault="00E47E37" w:rsidP="00E47E37">
      <w:pPr>
        <w:pStyle w:val="ListParagraph"/>
        <w:numPr>
          <w:ilvl w:val="0"/>
          <w:numId w:val="7"/>
        </w:numPr>
        <w:spacing w:after="136"/>
        <w:ind w:right="-15"/>
        <w:jc w:val="both"/>
        <w:rPr>
          <w:rFonts w:ascii="Garamond" w:eastAsia="Cambria" w:hAnsi="Garamond" w:cs="Cambria"/>
          <w:b/>
          <w:sz w:val="40"/>
        </w:rPr>
      </w:pPr>
      <w:r w:rsidRPr="00E47E37">
        <w:rPr>
          <w:rFonts w:ascii="Garamond" w:eastAsia="Cambria" w:hAnsi="Garamond" w:cs="Cambria"/>
          <w:b/>
          <w:sz w:val="40"/>
        </w:rPr>
        <w:t>WebSites :-</w:t>
      </w:r>
    </w:p>
    <w:p w:rsidR="00E47E37" w:rsidRPr="00E47E37" w:rsidRDefault="00E47E37" w:rsidP="00E47E37">
      <w:pPr>
        <w:pStyle w:val="ListParagraph"/>
        <w:spacing w:after="136"/>
        <w:ind w:right="-15"/>
        <w:jc w:val="both"/>
        <w:rPr>
          <w:rFonts w:ascii="Garamond" w:eastAsia="Cambria" w:hAnsi="Garamond" w:cs="Cambria"/>
          <w:b/>
          <w:sz w:val="40"/>
        </w:rPr>
      </w:pPr>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17" w:history="1">
        <w:r w:rsidR="00E47E37" w:rsidRPr="0023482B">
          <w:rPr>
            <w:rStyle w:val="Hyperlink"/>
            <w:rFonts w:ascii="Garamond" w:eastAsia="Cambria" w:hAnsi="Garamond" w:cs="Cambria"/>
            <w:b/>
            <w:sz w:val="40"/>
          </w:rPr>
          <w:t>www.google.com</w:t>
        </w:r>
      </w:hyperlink>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18" w:history="1">
        <w:r w:rsidR="00660026" w:rsidRPr="008655C4">
          <w:rPr>
            <w:rStyle w:val="Hyperlink"/>
            <w:rFonts w:ascii="Garamond" w:eastAsia="Cambria" w:hAnsi="Garamond" w:cs="Cambria"/>
            <w:b/>
            <w:sz w:val="40"/>
          </w:rPr>
          <w:t>www.javatpoint.org</w:t>
        </w:r>
      </w:hyperlink>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19" w:history="1">
        <w:r w:rsidR="00660026" w:rsidRPr="00660026">
          <w:rPr>
            <w:rStyle w:val="Hyperlink"/>
            <w:rFonts w:ascii="Garamond" w:eastAsia="Cambria" w:hAnsi="Garamond" w:cs="Cambria"/>
            <w:b/>
            <w:sz w:val="40"/>
          </w:rPr>
          <w:t>www.geeksforgeeks.com</w:t>
        </w:r>
      </w:hyperlink>
      <w:r w:rsidR="00660026">
        <w:rPr>
          <w:rFonts w:ascii="Garamond" w:eastAsia="Cambria" w:hAnsi="Garamond" w:cs="Cambria"/>
          <w:b/>
          <w:sz w:val="40"/>
        </w:rPr>
        <w:t xml:space="preserve"> </w:t>
      </w:r>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20" w:history="1">
        <w:r w:rsidR="00E47E37" w:rsidRPr="0023482B">
          <w:rPr>
            <w:rStyle w:val="Hyperlink"/>
            <w:rFonts w:ascii="Garamond" w:eastAsia="Cambria" w:hAnsi="Garamond" w:cs="Cambria"/>
            <w:b/>
            <w:sz w:val="40"/>
          </w:rPr>
          <w:t>www.fontawesome.com</w:t>
        </w:r>
      </w:hyperlink>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21" w:history="1">
        <w:r w:rsidR="00E47E37" w:rsidRPr="0023482B">
          <w:rPr>
            <w:rStyle w:val="Hyperlink"/>
            <w:rFonts w:ascii="Garamond" w:eastAsia="Cambria" w:hAnsi="Garamond" w:cs="Cambria"/>
            <w:b/>
            <w:sz w:val="40"/>
          </w:rPr>
          <w:t>www.cdnjs.com</w:t>
        </w:r>
      </w:hyperlink>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22" w:history="1">
        <w:r w:rsidR="00E47E37" w:rsidRPr="0023482B">
          <w:rPr>
            <w:rStyle w:val="Hyperlink"/>
            <w:rFonts w:ascii="Garamond" w:eastAsia="Cambria" w:hAnsi="Garamond" w:cs="Cambria"/>
            <w:b/>
            <w:sz w:val="40"/>
          </w:rPr>
          <w:t>www.googlefonts.com</w:t>
        </w:r>
      </w:hyperlink>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23" w:history="1">
        <w:r w:rsidR="00E47E37" w:rsidRPr="0023482B">
          <w:rPr>
            <w:rStyle w:val="Hyperlink"/>
            <w:rFonts w:ascii="Garamond" w:eastAsia="Cambria" w:hAnsi="Garamond" w:cs="Cambria"/>
            <w:b/>
            <w:sz w:val="40"/>
          </w:rPr>
          <w:t>www.pixabay.com</w:t>
        </w:r>
      </w:hyperlink>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24" w:history="1">
        <w:r w:rsidR="00E47E37" w:rsidRPr="0023482B">
          <w:rPr>
            <w:rStyle w:val="Hyperlink"/>
            <w:rFonts w:ascii="Garamond" w:eastAsia="Cambria" w:hAnsi="Garamond" w:cs="Cambria"/>
            <w:b/>
            <w:sz w:val="40"/>
          </w:rPr>
          <w:t>www.w3schools.com</w:t>
        </w:r>
      </w:hyperlink>
    </w:p>
    <w:p w:rsidR="00E47E37" w:rsidRDefault="003106B8" w:rsidP="00E47E37">
      <w:pPr>
        <w:pStyle w:val="ListParagraph"/>
        <w:numPr>
          <w:ilvl w:val="0"/>
          <w:numId w:val="3"/>
        </w:numPr>
        <w:spacing w:after="136"/>
        <w:ind w:right="-15"/>
        <w:jc w:val="both"/>
        <w:rPr>
          <w:rFonts w:ascii="Garamond" w:eastAsia="Cambria" w:hAnsi="Garamond" w:cs="Cambria"/>
          <w:b/>
          <w:sz w:val="40"/>
        </w:rPr>
      </w:pPr>
      <w:hyperlink r:id="rId25" w:history="1">
        <w:r w:rsidR="00E47E37" w:rsidRPr="0023482B">
          <w:rPr>
            <w:rStyle w:val="Hyperlink"/>
            <w:rFonts w:ascii="Garamond" w:eastAsia="Cambria" w:hAnsi="Garamond" w:cs="Cambria"/>
            <w:b/>
            <w:sz w:val="40"/>
          </w:rPr>
          <w:t>www.bootstrap.com</w:t>
        </w:r>
      </w:hyperlink>
    </w:p>
    <w:p w:rsidR="00E47E37" w:rsidRDefault="00E47E37" w:rsidP="00E47E37">
      <w:pPr>
        <w:spacing w:after="136"/>
        <w:ind w:right="-15"/>
        <w:jc w:val="both"/>
        <w:rPr>
          <w:rFonts w:ascii="Garamond" w:eastAsia="Cambria" w:hAnsi="Garamond" w:cs="Cambria"/>
          <w:b/>
          <w:sz w:val="40"/>
        </w:rPr>
      </w:pPr>
    </w:p>
    <w:p w:rsidR="00E47E37" w:rsidRDefault="00E47E37" w:rsidP="00E47E37">
      <w:pPr>
        <w:spacing w:after="136"/>
        <w:ind w:right="-15"/>
        <w:jc w:val="both"/>
        <w:rPr>
          <w:rFonts w:ascii="Garamond" w:eastAsia="Cambria" w:hAnsi="Garamond" w:cs="Cambria"/>
          <w:b/>
          <w:sz w:val="40"/>
        </w:rPr>
      </w:pPr>
    </w:p>
    <w:p w:rsidR="00E47E37" w:rsidRPr="00E47E37" w:rsidRDefault="00E47E37" w:rsidP="00E47E37">
      <w:pPr>
        <w:pStyle w:val="ListParagraph"/>
        <w:numPr>
          <w:ilvl w:val="0"/>
          <w:numId w:val="7"/>
        </w:numPr>
        <w:spacing w:after="136"/>
        <w:ind w:right="-15"/>
        <w:jc w:val="both"/>
        <w:rPr>
          <w:rFonts w:ascii="Garamond" w:eastAsia="Cambria" w:hAnsi="Garamond" w:cs="Cambria"/>
          <w:b/>
          <w:sz w:val="40"/>
        </w:rPr>
      </w:pPr>
      <w:r w:rsidRPr="00E47E37">
        <w:rPr>
          <w:rFonts w:ascii="Garamond" w:eastAsia="Cambria" w:hAnsi="Garamond" w:cs="Cambria"/>
          <w:b/>
          <w:sz w:val="40"/>
        </w:rPr>
        <w:t>Search Engines :-</w:t>
      </w:r>
    </w:p>
    <w:p w:rsidR="00E47E37" w:rsidRDefault="003106B8" w:rsidP="00E47E37">
      <w:pPr>
        <w:pStyle w:val="ListParagraph"/>
        <w:numPr>
          <w:ilvl w:val="0"/>
          <w:numId w:val="6"/>
        </w:numPr>
        <w:spacing w:after="136"/>
        <w:ind w:right="-15"/>
        <w:jc w:val="both"/>
        <w:rPr>
          <w:rFonts w:ascii="Garamond" w:eastAsia="Cambria" w:hAnsi="Garamond" w:cs="Cambria"/>
          <w:b/>
          <w:sz w:val="40"/>
        </w:rPr>
      </w:pPr>
      <w:hyperlink r:id="rId26" w:history="1">
        <w:r w:rsidR="00E47E37" w:rsidRPr="0023482B">
          <w:rPr>
            <w:rStyle w:val="Hyperlink"/>
            <w:rFonts w:ascii="Garamond" w:eastAsia="Cambria" w:hAnsi="Garamond" w:cs="Cambria"/>
            <w:b/>
            <w:sz w:val="40"/>
          </w:rPr>
          <w:t>www.google.com</w:t>
        </w:r>
      </w:hyperlink>
    </w:p>
    <w:p w:rsidR="00E47E37" w:rsidRPr="0019205D" w:rsidRDefault="003106B8" w:rsidP="0019205D">
      <w:pPr>
        <w:pStyle w:val="ListParagraph"/>
        <w:numPr>
          <w:ilvl w:val="0"/>
          <w:numId w:val="6"/>
        </w:numPr>
        <w:spacing w:after="136"/>
        <w:ind w:right="-15"/>
        <w:jc w:val="both"/>
        <w:rPr>
          <w:rFonts w:ascii="Garamond" w:eastAsia="Cambria" w:hAnsi="Garamond" w:cs="Cambria"/>
          <w:b/>
          <w:sz w:val="40"/>
        </w:rPr>
      </w:pPr>
      <w:hyperlink r:id="rId27" w:history="1">
        <w:r w:rsidR="00E47E37" w:rsidRPr="0023482B">
          <w:rPr>
            <w:rStyle w:val="Hyperlink"/>
            <w:rFonts w:ascii="Garamond" w:eastAsia="Cambria" w:hAnsi="Garamond" w:cs="Cambria"/>
            <w:b/>
            <w:sz w:val="40"/>
          </w:rPr>
          <w:t>www.firefox.com</w:t>
        </w:r>
      </w:hyperlink>
    </w:p>
    <w:sectPr w:rsidR="00E47E37" w:rsidRPr="0019205D" w:rsidSect="00EE5704">
      <w:headerReference w:type="even" r:id="rId28"/>
      <w:headerReference w:type="default" r:id="rId29"/>
      <w:footerReference w:type="even" r:id="rId30"/>
      <w:footerReference w:type="default" r:id="rId31"/>
      <w:headerReference w:type="first" r:id="rId32"/>
      <w:footerReference w:type="first" r:id="rId33"/>
      <w:pgSz w:w="11909" w:h="16841"/>
      <w:pgMar w:top="1515" w:right="1786" w:bottom="992" w:left="1769" w:header="475" w:footer="46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265" w:rsidRDefault="00BE2265">
      <w:pPr>
        <w:spacing w:after="0" w:line="240" w:lineRule="auto"/>
      </w:pPr>
      <w:r>
        <w:separator/>
      </w:r>
    </w:p>
  </w:endnote>
  <w:endnote w:type="continuationSeparator" w:id="1">
    <w:p w:rsidR="00BE2265" w:rsidRDefault="00BE22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tabs>
        <w:tab w:val="right" w:pos="8349"/>
      </w:tabs>
      <w:spacing w:after="0"/>
      <w:ind w:right="-333"/>
    </w:pPr>
    <w:r w:rsidRPr="003106B8">
      <w:rPr>
        <w:noProof/>
      </w:rPr>
      <w:pict>
        <v:group id="Group 13678" o:spid="_x0000_s4270" style="position:absolute;margin-left:88.6pt;margin-top:772.9pt;width:418.6pt;height:4.3pt;z-index:251654144;mso-position-horizontal-relative:page;mso-position-vertical-relative:page" coordsize="53159,548">
          <v:shape id="Shape 14703" o:spid="_x0000_s4272" style="position:absolute;width:53159;height:365" coordsize="5315966,36576" path="m,l5315966,r,36576l,36576,,e" fillcolor="#622423" stroked="f" strokeweight="0">
            <v:stroke opacity="0" miterlimit="10" joinstyle="miter"/>
          </v:shape>
          <v:shape id="Shape 14704" o:spid="_x0000_s4271" style="position:absolute;top:457;width:53159;height:91" coordsize="5315966,9144" path="m,l5315966,r,9144l,9144,,e" fillcolor="#622423" stroked="f" strokeweight="0">
            <v:stroke opacity="0" miterlimit="10" joinstyle="miter"/>
          </v:shape>
          <w10:wrap type="square" anchorx="page" anchory="page"/>
        </v:group>
      </w:pict>
    </w:r>
    <w:r w:rsidRPr="003106B8">
      <w:rPr>
        <w:noProof/>
      </w:rPr>
      <w:pict>
        <v:group id="Group 13681" o:spid="_x0000_s4257" style="position:absolute;margin-left:23.8pt;margin-top:814.3pt;width:548.25pt;height:4.3pt;z-index:251655168;mso-position-horizontal-relative:page;mso-position-vertical-relative:page" coordsize="69625,548">
          <v:shape id="Shape 14717" o:spid="_x0000_s4269" style="position:absolute;width:365;height:548" coordsize="36576,54863" path="m,l36576,r,54863l,54863,,e" fillcolor="black" stroked="f" strokeweight="0">
            <v:stroke opacity="0" miterlimit="10" joinstyle="miter"/>
          </v:shape>
          <v:shape id="Shape 14718" o:spid="_x0000_s4268" style="position:absolute;top:182;width:548;height:365" coordsize="54864,36575" path="m,l54864,r,36575l,36575,,e" fillcolor="black" stroked="f" strokeweight="0">
            <v:stroke opacity="0" miterlimit="10" joinstyle="miter"/>
          </v:shape>
          <v:shape id="Shape 14719" o:spid="_x0000_s4267" style="position:absolute;left:365;width:91;height:182" coordsize="9144,18288" path="m,l9144,r,18288l,18288,,e" stroked="f" strokeweight="0">
            <v:stroke opacity="0" miterlimit="10" joinstyle="miter"/>
          </v:shape>
          <v:shape id="Shape 14720" o:spid="_x0000_s4266" style="position:absolute;left:365;top:91;width:182;height:91" coordsize="18288,9144" path="m,l18288,r,9144l,9144,,e" stroked="f" strokeweight="0">
            <v:stroke opacity="0" miterlimit="10" joinstyle="miter"/>
          </v:shape>
          <v:shape id="Shape 14721" o:spid="_x0000_s4265" style="position:absolute;left:457;width:91;height:91" coordsize="9144,9144" path="m,l9144,r,9144l,9144,,e" fillcolor="black" stroked="f" strokeweight="0">
            <v:stroke opacity="0" miterlimit="10" joinstyle="miter"/>
          </v:shape>
          <v:shape id="Shape 14722" o:spid="_x0000_s4264" style="position:absolute;left:548;top:182;width:68527;height:365" coordsize="6852794,36575" path="m,l6852794,r,36575l,36575,,e" fillcolor="black" stroked="f" strokeweight="0">
            <v:stroke opacity="0" miterlimit="10" joinstyle="miter"/>
          </v:shape>
          <v:shape id="Shape 14723" o:spid="_x0000_s4263" style="position:absolute;left:548;top:91;width:68527;height:91" coordsize="6852794,9144" path="m,l6852794,r,9144l,9144,,e" stroked="f" strokeweight="0">
            <v:stroke opacity="0" miterlimit="10" joinstyle="miter"/>
          </v:shape>
          <v:shape id="Shape 14724" o:spid="_x0000_s4262" style="position:absolute;left:548;width:68527;height:91" coordsize="6852794,9144" path="m,l6852794,r,9144l,9144,,e" fillcolor="black" stroked="f" strokeweight="0">
            <v:stroke opacity="0" miterlimit="10" joinstyle="miter"/>
          </v:shape>
          <v:shape id="Shape 14725" o:spid="_x0000_s4261" style="position:absolute;left:69260;width:365;height:548" coordsize="36576,54863" path="m,l36576,r,54863l,54863,,e" fillcolor="black" stroked="f" strokeweight="0">
            <v:stroke opacity="0" miterlimit="10" joinstyle="miter"/>
          </v:shape>
          <v:shape id="Shape 14726" o:spid="_x0000_s4260" style="position:absolute;left:69077;top:182;width:548;height:365" coordsize="54864,36575" path="m,l54864,r,36575l,36575,,e" fillcolor="black" stroked="f" strokeweight="0">
            <v:stroke opacity="0" miterlimit="10" joinstyle="miter"/>
          </v:shape>
          <v:shape id="Shape 14727" o:spid="_x0000_s4259" style="position:absolute;left:69077;top:91;width:182;height:91" coordsize="18288,9144" path="m,l18288,r,9144l,9144,,e" stroked="f" strokeweight="0">
            <v:stroke opacity="0" miterlimit="10" joinstyle="miter"/>
          </v:shape>
          <v:shape id="Shape 14728" o:spid="_x0000_s4258" style="position:absolute;left:69077;width:91;height:91" coordsize="9144,9144" path="m,l9144,r,9144l,9144,,e" fillcolor="black" stroked="f" strokeweight="0">
            <v:stroke opacity="0" miterlimit="10" joinstyle="miter"/>
          </v:shape>
          <w10:wrap type="square" anchorx="page" anchory="page"/>
        </v:group>
      </w:pict>
    </w:r>
    <w:r w:rsidR="0052086B">
      <w:rPr>
        <w:rFonts w:ascii="Cambria" w:eastAsia="Cambria" w:hAnsi="Cambria" w:cs="Cambria"/>
        <w:sz w:val="24"/>
      </w:rPr>
      <w:t xml:space="preserve">College Name </w:t>
    </w:r>
    <w:r w:rsidR="0052086B">
      <w:rPr>
        <w:rFonts w:ascii="Cambria" w:eastAsia="Cambria" w:hAnsi="Cambria" w:cs="Cambria"/>
        <w:sz w:val="24"/>
      </w:rPr>
      <w:tab/>
      <w:t xml:space="preserve">Page </w:t>
    </w:r>
    <w:r w:rsidRPr="003106B8">
      <w:fldChar w:fldCharType="begin"/>
    </w:r>
    <w:r w:rsidR="0052086B">
      <w:instrText xml:space="preserve"> PAGE   \* MERGEFORMAT </w:instrText>
    </w:r>
    <w:r w:rsidRPr="003106B8">
      <w:fldChar w:fldCharType="separate"/>
    </w:r>
    <w:r w:rsidR="0052086B">
      <w:rPr>
        <w:rFonts w:ascii="Cambria" w:eastAsia="Cambria" w:hAnsi="Cambria" w:cs="Cambria"/>
        <w:sz w:val="24"/>
      </w:rPr>
      <w:t>2</w:t>
    </w:r>
    <w:r>
      <w:rPr>
        <w:rFonts w:ascii="Cambria" w:eastAsia="Cambria" w:hAnsi="Cambria" w:cs="Cambria"/>
        <w:sz w:val="24"/>
      </w:rPr>
      <w:fldChar w:fldCharType="end"/>
    </w:r>
  </w:p>
  <w:p w:rsidR="0052086B" w:rsidRDefault="0052086B">
    <w:pPr>
      <w:spacing w:after="0"/>
      <w:ind w:right="-67"/>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tabs>
        <w:tab w:val="right" w:pos="8349"/>
      </w:tabs>
      <w:spacing w:after="0"/>
      <w:ind w:right="-333"/>
    </w:pPr>
    <w:r w:rsidRPr="003106B8">
      <w:rPr>
        <w:noProof/>
      </w:rPr>
      <w:pict>
        <v:group id="Group 13624" o:spid="_x0000_s4254" style="position:absolute;margin-left:88.6pt;margin-top:772.9pt;width:418.6pt;height:4.3pt;z-index:251656192;mso-position-horizontal-relative:page;mso-position-vertical-relative:page" coordsize="53159,548">
          <v:shape id="Shape 14675" o:spid="_x0000_s4256" style="position:absolute;width:53159;height:365" coordsize="5315966,36576" path="m,l5315966,r,36576l,36576,,e" fillcolor="#622423" stroked="f" strokeweight="0">
            <v:stroke opacity="0" miterlimit="10" joinstyle="miter"/>
          </v:shape>
          <v:shape id="Shape 14676" o:spid="_x0000_s4255" style="position:absolute;top:457;width:53159;height:91" coordsize="5315966,9144" path="m,l5315966,r,9144l,9144,,e" fillcolor="#622423" stroked="f" strokeweight="0">
            <v:stroke opacity="0" miterlimit="10" joinstyle="miter"/>
          </v:shape>
          <w10:wrap type="square" anchorx="page" anchory="page"/>
        </v:group>
      </w:pict>
    </w:r>
    <w:r w:rsidRPr="003106B8">
      <w:rPr>
        <w:noProof/>
      </w:rPr>
      <w:pict>
        <v:group id="Group 13627" o:spid="_x0000_s4241" style="position:absolute;margin-left:23.8pt;margin-top:814.3pt;width:548.25pt;height:4.3pt;z-index:251657216;mso-position-horizontal-relative:page;mso-position-vertical-relative:page" coordsize="69625,548">
          <v:shape id="Shape 14689" o:spid="_x0000_s4253" style="position:absolute;width:365;height:548" coordsize="36576,54863" path="m,l36576,r,54863l,54863,,e" fillcolor="black" stroked="f" strokeweight="0">
            <v:stroke opacity="0" miterlimit="10" joinstyle="miter"/>
          </v:shape>
          <v:shape id="Shape 14690" o:spid="_x0000_s4252" style="position:absolute;top:182;width:548;height:365" coordsize="54864,36575" path="m,l54864,r,36575l,36575,,e" fillcolor="black" stroked="f" strokeweight="0">
            <v:stroke opacity="0" miterlimit="10" joinstyle="miter"/>
          </v:shape>
          <v:shape id="Shape 14691" o:spid="_x0000_s4251" style="position:absolute;left:365;width:91;height:182" coordsize="9144,18288" path="m,l9144,r,18288l,18288,,e" stroked="f" strokeweight="0">
            <v:stroke opacity="0" miterlimit="10" joinstyle="miter"/>
          </v:shape>
          <v:shape id="Shape 14692" o:spid="_x0000_s4250" style="position:absolute;left:365;top:91;width:182;height:91" coordsize="18288,9144" path="m,l18288,r,9144l,9144,,e" stroked="f" strokeweight="0">
            <v:stroke opacity="0" miterlimit="10" joinstyle="miter"/>
          </v:shape>
          <v:shape id="Shape 14693" o:spid="_x0000_s4249" style="position:absolute;left:457;width:91;height:91" coordsize="9144,9144" path="m,l9144,r,9144l,9144,,e" fillcolor="black" stroked="f" strokeweight="0">
            <v:stroke opacity="0" miterlimit="10" joinstyle="miter"/>
          </v:shape>
          <v:shape id="Shape 14694" o:spid="_x0000_s4248" style="position:absolute;left:548;top:182;width:68527;height:365" coordsize="6852794,36575" path="m,l6852794,r,36575l,36575,,e" fillcolor="black" stroked="f" strokeweight="0">
            <v:stroke opacity="0" miterlimit="10" joinstyle="miter"/>
          </v:shape>
          <v:shape id="Shape 14695" o:spid="_x0000_s4247" style="position:absolute;left:548;top:91;width:68527;height:91" coordsize="6852794,9144" path="m,l6852794,r,9144l,9144,,e" stroked="f" strokeweight="0">
            <v:stroke opacity="0" miterlimit="10" joinstyle="miter"/>
          </v:shape>
          <v:shape id="Shape 14696" o:spid="_x0000_s4246" style="position:absolute;left:548;width:68527;height:91" coordsize="6852794,9144" path="m,l6852794,r,9144l,9144,,e" fillcolor="black" stroked="f" strokeweight="0">
            <v:stroke opacity="0" miterlimit="10" joinstyle="miter"/>
          </v:shape>
          <v:shape id="Shape 14697" o:spid="_x0000_s4245" style="position:absolute;left:69260;width:365;height:548" coordsize="36576,54863" path="m,l36576,r,54863l,54863,,e" fillcolor="black" stroked="f" strokeweight="0">
            <v:stroke opacity="0" miterlimit="10" joinstyle="miter"/>
          </v:shape>
          <v:shape id="Shape 14698" o:spid="_x0000_s4244" style="position:absolute;left:69077;top:182;width:548;height:365" coordsize="54864,36575" path="m,l54864,r,36575l,36575,,e" fillcolor="black" stroked="f" strokeweight="0">
            <v:stroke opacity="0" miterlimit="10" joinstyle="miter"/>
          </v:shape>
          <v:shape id="Shape 14699" o:spid="_x0000_s4243" style="position:absolute;left:69077;top:91;width:182;height:91" coordsize="18288,9144" path="m,l18288,r,9144l,9144,,e" stroked="f" strokeweight="0">
            <v:stroke opacity="0" miterlimit="10" joinstyle="miter"/>
          </v:shape>
          <v:shape id="Shape 14700" o:spid="_x0000_s4242" style="position:absolute;left:69077;width:91;height:91" coordsize="9144,9144" path="m,l9144,r,9144l,9144,,e" fillcolor="black" stroked="f" strokeweight="0">
            <v:stroke opacity="0" miterlimit="10" joinstyle="miter"/>
          </v:shape>
          <w10:wrap type="square" anchorx="page" anchory="page"/>
        </v:group>
      </w:pict>
    </w:r>
    <w:r w:rsidR="0052086B">
      <w:rPr>
        <w:rFonts w:ascii="Cambria" w:eastAsia="Cambria" w:hAnsi="Cambria" w:cs="Cambria"/>
        <w:sz w:val="24"/>
      </w:rPr>
      <w:t xml:space="preserve"> H.N.Shukla</w:t>
    </w:r>
    <w:r w:rsidR="0052086B">
      <w:rPr>
        <w:rFonts w:ascii="Cambria" w:eastAsia="Cambria" w:hAnsi="Cambria" w:cs="Cambria"/>
        <w:sz w:val="24"/>
      </w:rPr>
      <w:tab/>
      <w:t xml:space="preserve">Page </w:t>
    </w:r>
    <w:r w:rsidRPr="003106B8">
      <w:fldChar w:fldCharType="begin"/>
    </w:r>
    <w:r w:rsidR="0052086B">
      <w:instrText xml:space="preserve"> PAGE   \* MERGEFORMAT </w:instrText>
    </w:r>
    <w:r w:rsidRPr="003106B8">
      <w:fldChar w:fldCharType="separate"/>
    </w:r>
    <w:r w:rsidR="0019205D" w:rsidRPr="0019205D">
      <w:rPr>
        <w:rFonts w:ascii="Cambria" w:eastAsia="Cambria" w:hAnsi="Cambria" w:cs="Cambria"/>
        <w:noProof/>
        <w:sz w:val="24"/>
      </w:rPr>
      <w:t>5</w:t>
    </w:r>
    <w:r>
      <w:rPr>
        <w:rFonts w:ascii="Cambria" w:eastAsia="Cambria" w:hAnsi="Cambria" w:cs="Cambria"/>
        <w:sz w:val="24"/>
      </w:rPr>
      <w:fldChar w:fldCharType="end"/>
    </w:r>
  </w:p>
  <w:p w:rsidR="0052086B" w:rsidRDefault="0052086B">
    <w:pPr>
      <w:spacing w:after="0"/>
      <w:ind w:right="-67"/>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tabs>
        <w:tab w:val="right" w:pos="8349"/>
      </w:tabs>
      <w:spacing w:after="0"/>
      <w:ind w:right="-333"/>
    </w:pPr>
    <w:r w:rsidRPr="003106B8">
      <w:rPr>
        <w:noProof/>
      </w:rPr>
      <w:pict>
        <v:group id="Group 13573" o:spid="_x0000_s4218" style="position:absolute;margin-left:88.6pt;margin-top:772.9pt;width:418.6pt;height:4.3pt;z-index:251659264;mso-position-horizontal-relative:page;mso-position-vertical-relative:page" coordsize="53159,548">
          <v:shape id="Shape 14647" o:spid="_x0000_s4220" style="position:absolute;width:53159;height:365" coordsize="5315966,36576" path="m,l5315966,r,36576l,36576,,e" fillcolor="#622423" stroked="f" strokeweight="0">
            <v:stroke opacity="0" miterlimit="10" joinstyle="miter"/>
          </v:shape>
          <v:shape id="Shape 14648" o:spid="_x0000_s4219" style="position:absolute;top:457;width:53159;height:91" coordsize="5315966,9144" path="m,l5315966,r,9144l,9144,,e" fillcolor="#622423" stroked="f" strokeweight="0">
            <v:stroke opacity="0" miterlimit="10" joinstyle="miter"/>
          </v:shape>
          <w10:wrap type="square" anchorx="page" anchory="page"/>
        </v:group>
      </w:pict>
    </w:r>
    <w:r w:rsidRPr="003106B8">
      <w:rPr>
        <w:noProof/>
      </w:rPr>
      <w:pict>
        <v:group id="Group 13576" o:spid="_x0000_s4205" style="position:absolute;margin-left:23.8pt;margin-top:814.3pt;width:548.25pt;height:4.3pt;z-index:251660288;mso-position-horizontal-relative:page;mso-position-vertical-relative:page" coordsize="69625,548">
          <v:shape id="Shape 14661" o:spid="_x0000_s4217" style="position:absolute;width:365;height:548" coordsize="36576,54863" path="m,l36576,r,54863l,54863,,e" fillcolor="black" stroked="f" strokeweight="0">
            <v:stroke opacity="0" miterlimit="10" joinstyle="miter"/>
          </v:shape>
          <v:shape id="Shape 14662" o:spid="_x0000_s4216" style="position:absolute;top:182;width:548;height:365" coordsize="54864,36575" path="m,l54864,r,36575l,36575,,e" fillcolor="black" stroked="f" strokeweight="0">
            <v:stroke opacity="0" miterlimit="10" joinstyle="miter"/>
          </v:shape>
          <v:shape id="Shape 14663" o:spid="_x0000_s4215" style="position:absolute;left:365;width:91;height:182" coordsize="9144,18288" path="m,l9144,r,18288l,18288,,e" stroked="f" strokeweight="0">
            <v:stroke opacity="0" miterlimit="10" joinstyle="miter"/>
          </v:shape>
          <v:shape id="Shape 14664" o:spid="_x0000_s4214" style="position:absolute;left:365;top:91;width:182;height:91" coordsize="18288,9144" path="m,l18288,r,9144l,9144,,e" stroked="f" strokeweight="0">
            <v:stroke opacity="0" miterlimit="10" joinstyle="miter"/>
          </v:shape>
          <v:shape id="Shape 14665" o:spid="_x0000_s4213" style="position:absolute;left:457;width:91;height:91" coordsize="9144,9144" path="m,l9144,r,9144l,9144,,e" fillcolor="black" stroked="f" strokeweight="0">
            <v:stroke opacity="0" miterlimit="10" joinstyle="miter"/>
          </v:shape>
          <v:shape id="Shape 14666" o:spid="_x0000_s4212" style="position:absolute;left:548;top:182;width:68527;height:365" coordsize="6852794,36575" path="m,l6852794,r,36575l,36575,,e" fillcolor="black" stroked="f" strokeweight="0">
            <v:stroke opacity="0" miterlimit="10" joinstyle="miter"/>
          </v:shape>
          <v:shape id="Shape 14667" o:spid="_x0000_s4211" style="position:absolute;left:548;top:91;width:68527;height:91" coordsize="6852794,9144" path="m,l6852794,r,9144l,9144,,e" stroked="f" strokeweight="0">
            <v:stroke opacity="0" miterlimit="10" joinstyle="miter"/>
          </v:shape>
          <v:shape id="Shape 14668" o:spid="_x0000_s4210" style="position:absolute;left:548;width:68527;height:91" coordsize="6852794,9144" path="m,l6852794,r,9144l,9144,,e" fillcolor="black" stroked="f" strokeweight="0">
            <v:stroke opacity="0" miterlimit="10" joinstyle="miter"/>
          </v:shape>
          <v:shape id="Shape 14669" o:spid="_x0000_s4209" style="position:absolute;left:69260;width:365;height:548" coordsize="36576,54863" path="m,l36576,r,54863l,54863,,e" fillcolor="black" stroked="f" strokeweight="0">
            <v:stroke opacity="0" miterlimit="10" joinstyle="miter"/>
          </v:shape>
          <v:shape id="Shape 14670" o:spid="_x0000_s4208" style="position:absolute;left:69077;top:182;width:548;height:365" coordsize="54864,36575" path="m,l54864,r,36575l,36575,,e" fillcolor="black" stroked="f" strokeweight="0">
            <v:stroke opacity="0" miterlimit="10" joinstyle="miter"/>
          </v:shape>
          <v:shape id="Shape 14671" o:spid="_x0000_s4207" style="position:absolute;left:69077;top:91;width:182;height:91" coordsize="18288,9144" path="m,l18288,r,9144l,9144,,e" stroked="f" strokeweight="0">
            <v:stroke opacity="0" miterlimit="10" joinstyle="miter"/>
          </v:shape>
          <v:shape id="Shape 14672" o:spid="_x0000_s4206" style="position:absolute;left:69077;width:91;height:91" coordsize="9144,9144" path="m,l9144,r,9144l,9144,,e" fillcolor="black" stroked="f" strokeweight="0">
            <v:stroke opacity="0" miterlimit="10" joinstyle="miter"/>
          </v:shape>
          <w10:wrap type="square" anchorx="page" anchory="page"/>
        </v:group>
      </w:pict>
    </w:r>
    <w:r w:rsidR="0052086B">
      <w:rPr>
        <w:rFonts w:ascii="Cambria" w:eastAsia="Cambria" w:hAnsi="Cambria" w:cs="Cambria"/>
        <w:sz w:val="24"/>
      </w:rPr>
      <w:t>H.N.Shukla</w:t>
    </w:r>
    <w:r w:rsidR="0052086B">
      <w:rPr>
        <w:rFonts w:ascii="Cambria" w:eastAsia="Cambria" w:hAnsi="Cambria" w:cs="Cambria"/>
        <w:sz w:val="24"/>
      </w:rPr>
      <w:tab/>
      <w:t xml:space="preserve">Page </w:t>
    </w:r>
    <w:r w:rsidRPr="003106B8">
      <w:fldChar w:fldCharType="begin"/>
    </w:r>
    <w:r w:rsidR="0052086B">
      <w:instrText xml:space="preserve"> PAGE   \* MERGEFORMAT </w:instrText>
    </w:r>
    <w:r w:rsidRPr="003106B8">
      <w:fldChar w:fldCharType="separate"/>
    </w:r>
    <w:r w:rsidR="0019205D" w:rsidRPr="0019205D">
      <w:rPr>
        <w:rFonts w:ascii="Cambria" w:eastAsia="Cambria" w:hAnsi="Cambria" w:cs="Cambria"/>
        <w:noProof/>
        <w:sz w:val="24"/>
      </w:rPr>
      <w:t>1</w:t>
    </w:r>
    <w:r>
      <w:rPr>
        <w:rFonts w:ascii="Cambria" w:eastAsia="Cambria" w:hAnsi="Cambria" w:cs="Cambria"/>
        <w:sz w:val="2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tabs>
        <w:tab w:val="right" w:pos="8672"/>
      </w:tabs>
      <w:spacing w:after="0"/>
      <w:ind w:right="-319"/>
    </w:pPr>
    <w:r w:rsidRPr="003106B8">
      <w:rPr>
        <w:noProof/>
      </w:rPr>
      <w:pict>
        <v:group id="Group 13838" o:spid="_x0000_s4162" style="position:absolute;margin-left:88.6pt;margin-top:772.9pt;width:418.6pt;height:4.3pt;z-index:251663360;mso-position-horizontal-relative:page;mso-position-vertical-relative:page" coordsize="53159,548">
          <v:shape id="Shape 14787" o:spid="_x0000_s4164" style="position:absolute;width:53159;height:365" coordsize="5315966,36576" path="m,l5315966,r,36576l,36576,,e" fillcolor="#622423" stroked="f" strokeweight="0">
            <v:stroke opacity="0" miterlimit="10" joinstyle="miter"/>
          </v:shape>
          <v:shape id="Shape 14788" o:spid="_x0000_s4163" style="position:absolute;top:457;width:53159;height:91" coordsize="5315966,9144" path="m,l5315966,r,9144l,9144,,e" fillcolor="#622423" stroked="f" strokeweight="0">
            <v:stroke opacity="0" miterlimit="10" joinstyle="miter"/>
          </v:shape>
          <w10:wrap type="square" anchorx="page" anchory="page"/>
        </v:group>
      </w:pict>
    </w:r>
    <w:r w:rsidRPr="003106B8">
      <w:rPr>
        <w:noProof/>
      </w:rPr>
      <w:pict>
        <v:group id="Group 13841" o:spid="_x0000_s4149" style="position:absolute;margin-left:23.8pt;margin-top:814.3pt;width:548.25pt;height:4.3pt;z-index:251664384;mso-position-horizontal-relative:page;mso-position-vertical-relative:page" coordsize="69625,548">
          <v:shape id="Shape 14801" o:spid="_x0000_s4161" style="position:absolute;width:365;height:548" coordsize="36576,54863" path="m,l36576,r,54863l,54863,,e" fillcolor="black" stroked="f" strokeweight="0">
            <v:stroke opacity="0" miterlimit="10" joinstyle="miter"/>
          </v:shape>
          <v:shape id="Shape 14802" o:spid="_x0000_s4160" style="position:absolute;top:182;width:548;height:365" coordsize="54864,36575" path="m,l54864,r,36575l,36575,,e" fillcolor="black" stroked="f" strokeweight="0">
            <v:stroke opacity="0" miterlimit="10" joinstyle="miter"/>
          </v:shape>
          <v:shape id="Shape 14803" o:spid="_x0000_s4159" style="position:absolute;left:365;width:91;height:182" coordsize="9144,18288" path="m,l9144,r,18288l,18288,,e" stroked="f" strokeweight="0">
            <v:stroke opacity="0" miterlimit="10" joinstyle="miter"/>
          </v:shape>
          <v:shape id="Shape 14804" o:spid="_x0000_s4158" style="position:absolute;left:365;top:91;width:182;height:91" coordsize="18288,9144" path="m,l18288,r,9144l,9144,,e" stroked="f" strokeweight="0">
            <v:stroke opacity="0" miterlimit="10" joinstyle="miter"/>
          </v:shape>
          <v:shape id="Shape 14805" o:spid="_x0000_s4157" style="position:absolute;left:457;width:91;height:91" coordsize="9144,9144" path="m,l9144,r,9144l,9144,,e" fillcolor="black" stroked="f" strokeweight="0">
            <v:stroke opacity="0" miterlimit="10" joinstyle="miter"/>
          </v:shape>
          <v:shape id="Shape 14806" o:spid="_x0000_s4156" style="position:absolute;left:548;top:182;width:68527;height:365" coordsize="6852794,36575" path="m,l6852794,r,36575l,36575,,e" fillcolor="black" stroked="f" strokeweight="0">
            <v:stroke opacity="0" miterlimit="10" joinstyle="miter"/>
          </v:shape>
          <v:shape id="Shape 14807" o:spid="_x0000_s4155" style="position:absolute;left:548;top:91;width:68527;height:91" coordsize="6852794,9144" path="m,l6852794,r,9144l,9144,,e" stroked="f" strokeweight="0">
            <v:stroke opacity="0" miterlimit="10" joinstyle="miter"/>
          </v:shape>
          <v:shape id="Shape 14808" o:spid="_x0000_s4154" style="position:absolute;left:548;width:68527;height:91" coordsize="6852794,9144" path="m,l6852794,r,9144l,9144,,e" fillcolor="black" stroked="f" strokeweight="0">
            <v:stroke opacity="0" miterlimit="10" joinstyle="miter"/>
          </v:shape>
          <v:shape id="Shape 14809" o:spid="_x0000_s4153" style="position:absolute;left:69260;width:365;height:548" coordsize="36576,54863" path="m,l36576,r,54863l,54863,,e" fillcolor="black" stroked="f" strokeweight="0">
            <v:stroke opacity="0" miterlimit="10" joinstyle="miter"/>
          </v:shape>
          <v:shape id="Shape 14810" o:spid="_x0000_s4152" style="position:absolute;left:69077;top:182;width:548;height:365" coordsize="54864,36575" path="m,l54864,r,36575l,36575,,e" fillcolor="black" stroked="f" strokeweight="0">
            <v:stroke opacity="0" miterlimit="10" joinstyle="miter"/>
          </v:shape>
          <v:shape id="Shape 14811" o:spid="_x0000_s4151" style="position:absolute;left:69077;top:91;width:182;height:91" coordsize="18288,9144" path="m,l18288,r,9144l,9144,,e" stroked="f" strokeweight="0">
            <v:stroke opacity="0" miterlimit="10" joinstyle="miter"/>
          </v:shape>
          <v:shape id="Shape 14812" o:spid="_x0000_s4150" style="position:absolute;left:69077;width:91;height:91" coordsize="9144,9144" path="m,l9144,r,9144l,9144,,e" fillcolor="black" stroked="f" strokeweight="0">
            <v:stroke opacity="0" miterlimit="10" joinstyle="miter"/>
          </v:shape>
          <w10:wrap type="square" anchorx="page" anchory="page"/>
        </v:group>
      </w:pict>
    </w:r>
    <w:r w:rsidR="0052086B">
      <w:rPr>
        <w:rFonts w:ascii="Cambria" w:eastAsia="Cambria" w:hAnsi="Cambria" w:cs="Cambria"/>
        <w:sz w:val="24"/>
      </w:rPr>
      <w:t xml:space="preserve">College Name </w:t>
    </w:r>
    <w:r w:rsidR="0052086B">
      <w:rPr>
        <w:rFonts w:ascii="Cambria" w:eastAsia="Cambria" w:hAnsi="Cambria" w:cs="Cambria"/>
        <w:sz w:val="24"/>
      </w:rPr>
      <w:tab/>
    </w:r>
    <w:r w:rsidRPr="003106B8">
      <w:fldChar w:fldCharType="begin"/>
    </w:r>
    <w:r w:rsidR="0052086B">
      <w:instrText xml:space="preserve"> PAGE   \* MERGEFORMAT </w:instrText>
    </w:r>
    <w:r w:rsidRPr="003106B8">
      <w:fldChar w:fldCharType="separate"/>
    </w:r>
    <w:r w:rsidR="0052086B">
      <w:rPr>
        <w:rFonts w:ascii="Cambria" w:eastAsia="Cambria" w:hAnsi="Cambria" w:cs="Cambria"/>
        <w:sz w:val="24"/>
      </w:rPr>
      <w:t>10</w:t>
    </w:r>
    <w:r>
      <w:rPr>
        <w:rFonts w:ascii="Cambria" w:eastAsia="Cambria" w:hAnsi="Cambria" w:cs="Cambria"/>
        <w:sz w:val="24"/>
      </w:rPr>
      <w:fldChar w:fldCharType="end"/>
    </w:r>
  </w:p>
  <w:p w:rsidR="0052086B" w:rsidRDefault="0052086B">
    <w:pPr>
      <w:spacing w:after="0"/>
      <w:ind w:right="-52"/>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tabs>
        <w:tab w:val="right" w:pos="8672"/>
      </w:tabs>
      <w:spacing w:after="0"/>
      <w:ind w:right="-319"/>
    </w:pPr>
    <w:r w:rsidRPr="003106B8">
      <w:rPr>
        <w:noProof/>
      </w:rPr>
      <w:pict>
        <v:group id="Group 13785" o:spid="_x0000_s4146" style="position:absolute;margin-left:88.6pt;margin-top:772.9pt;width:418.6pt;height:4.3pt;z-index:251665408;mso-position-horizontal-relative:page;mso-position-vertical-relative:page" coordsize="53159,548">
          <v:shape id="Shape 14759" o:spid="_x0000_s4148" style="position:absolute;width:53159;height:365" coordsize="5315966,36576" path="m,l5315966,r,36576l,36576,,e" fillcolor="#622423" stroked="f" strokeweight="0">
            <v:stroke opacity="0" miterlimit="10" joinstyle="miter"/>
          </v:shape>
          <v:shape id="Shape 14760" o:spid="_x0000_s4147" style="position:absolute;top:457;width:53159;height:91" coordsize="5315966,9144" path="m,l5315966,r,9144l,9144,,e" fillcolor="#622423" stroked="f" strokeweight="0">
            <v:stroke opacity="0" miterlimit="10" joinstyle="miter"/>
          </v:shape>
          <w10:wrap type="square" anchorx="page" anchory="page"/>
        </v:group>
      </w:pict>
    </w:r>
    <w:r w:rsidRPr="003106B8">
      <w:rPr>
        <w:noProof/>
      </w:rPr>
      <w:pict>
        <v:group id="Group 13788" o:spid="_x0000_s4133" style="position:absolute;margin-left:23.8pt;margin-top:814.3pt;width:548.25pt;height:4.3pt;z-index:251666432;mso-position-horizontal-relative:page;mso-position-vertical-relative:page" coordsize="69625,548">
          <v:shape id="Shape 14773" o:spid="_x0000_s4145" style="position:absolute;width:365;height:548" coordsize="36576,54863" path="m,l36576,r,54863l,54863,,e" fillcolor="black" stroked="f" strokeweight="0">
            <v:stroke opacity="0" miterlimit="10" joinstyle="miter"/>
          </v:shape>
          <v:shape id="Shape 14774" o:spid="_x0000_s4144" style="position:absolute;top:182;width:548;height:365" coordsize="54864,36575" path="m,l54864,r,36575l,36575,,e" fillcolor="black" stroked="f" strokeweight="0">
            <v:stroke opacity="0" miterlimit="10" joinstyle="miter"/>
          </v:shape>
          <v:shape id="Shape 14775" o:spid="_x0000_s4143" style="position:absolute;left:365;width:91;height:182" coordsize="9144,18288" path="m,l9144,r,18288l,18288,,e" stroked="f" strokeweight="0">
            <v:stroke opacity="0" miterlimit="10" joinstyle="miter"/>
          </v:shape>
          <v:shape id="Shape 14776" o:spid="_x0000_s4142" style="position:absolute;left:365;top:91;width:182;height:91" coordsize="18288,9144" path="m,l18288,r,9144l,9144,,e" stroked="f" strokeweight="0">
            <v:stroke opacity="0" miterlimit="10" joinstyle="miter"/>
          </v:shape>
          <v:shape id="Shape 14777" o:spid="_x0000_s4141" style="position:absolute;left:457;width:91;height:91" coordsize="9144,9144" path="m,l9144,r,9144l,9144,,e" fillcolor="black" stroked="f" strokeweight="0">
            <v:stroke opacity="0" miterlimit="10" joinstyle="miter"/>
          </v:shape>
          <v:shape id="Shape 14778" o:spid="_x0000_s4140" style="position:absolute;left:548;top:182;width:68527;height:365" coordsize="6852794,36575" path="m,l6852794,r,36575l,36575,,e" fillcolor="black" stroked="f" strokeweight="0">
            <v:stroke opacity="0" miterlimit="10" joinstyle="miter"/>
          </v:shape>
          <v:shape id="Shape 14779" o:spid="_x0000_s4139" style="position:absolute;left:548;top:91;width:68527;height:91" coordsize="6852794,9144" path="m,l6852794,r,9144l,9144,,e" stroked="f" strokeweight="0">
            <v:stroke opacity="0" miterlimit="10" joinstyle="miter"/>
          </v:shape>
          <v:shape id="Shape 14780" o:spid="_x0000_s4138" style="position:absolute;left:548;width:68527;height:91" coordsize="6852794,9144" path="m,l6852794,r,9144l,9144,,e" fillcolor="black" stroked="f" strokeweight="0">
            <v:stroke opacity="0" miterlimit="10" joinstyle="miter"/>
          </v:shape>
          <v:shape id="Shape 14781" o:spid="_x0000_s4137" style="position:absolute;left:69260;width:365;height:548" coordsize="36576,54863" path="m,l36576,r,54863l,54863,,e" fillcolor="black" stroked="f" strokeweight="0">
            <v:stroke opacity="0" miterlimit="10" joinstyle="miter"/>
          </v:shape>
          <v:shape id="Shape 14782" o:spid="_x0000_s4136" style="position:absolute;left:69077;top:182;width:548;height:365" coordsize="54864,36575" path="m,l54864,r,36575l,36575,,e" fillcolor="black" stroked="f" strokeweight="0">
            <v:stroke opacity="0" miterlimit="10" joinstyle="miter"/>
          </v:shape>
          <v:shape id="Shape 14783" o:spid="_x0000_s4135" style="position:absolute;left:69077;top:91;width:182;height:91" coordsize="18288,9144" path="m,l18288,r,9144l,9144,,e" stroked="f" strokeweight="0">
            <v:stroke opacity="0" miterlimit="10" joinstyle="miter"/>
          </v:shape>
          <v:shape id="Shape 14784" o:spid="_x0000_s4134" style="position:absolute;left:69077;width:91;height:91" coordsize="9144,9144" path="m,l9144,r,9144l,9144,,e" fillcolor="black" stroked="f" strokeweight="0">
            <v:stroke opacity="0" miterlimit="10" joinstyle="miter"/>
          </v:shape>
          <w10:wrap type="square" anchorx="page" anchory="page"/>
        </v:group>
      </w:pict>
    </w:r>
    <w:r w:rsidR="00C13059">
      <w:rPr>
        <w:rFonts w:ascii="Cambria" w:eastAsia="Cambria" w:hAnsi="Cambria" w:cs="Cambria"/>
        <w:sz w:val="24"/>
      </w:rPr>
      <w:t>H.N.Shukla</w:t>
    </w:r>
    <w:r w:rsidR="0052086B">
      <w:rPr>
        <w:rFonts w:ascii="Cambria" w:eastAsia="Cambria" w:hAnsi="Cambria" w:cs="Cambria"/>
        <w:sz w:val="24"/>
      </w:rPr>
      <w:tab/>
      <w:t xml:space="preserve">page </w:t>
    </w:r>
    <w:r w:rsidRPr="003106B8">
      <w:fldChar w:fldCharType="begin"/>
    </w:r>
    <w:r w:rsidR="0052086B">
      <w:instrText xml:space="preserve"> PAGE   \* MERGEFORMAT </w:instrText>
    </w:r>
    <w:r w:rsidRPr="003106B8">
      <w:fldChar w:fldCharType="separate"/>
    </w:r>
    <w:r w:rsidR="0019205D" w:rsidRPr="0019205D">
      <w:rPr>
        <w:rFonts w:ascii="Cambria" w:eastAsia="Cambria" w:hAnsi="Cambria" w:cs="Cambria"/>
        <w:noProof/>
        <w:sz w:val="24"/>
      </w:rPr>
      <w:t>10</w:t>
    </w:r>
    <w:r>
      <w:rPr>
        <w:rFonts w:ascii="Cambria" w:eastAsia="Cambria" w:hAnsi="Cambria" w:cs="Cambria"/>
        <w:sz w:val="24"/>
      </w:rPr>
      <w:fldChar w:fldCharType="end"/>
    </w:r>
  </w:p>
  <w:p w:rsidR="0052086B" w:rsidRDefault="0052086B">
    <w:pPr>
      <w:spacing w:after="0"/>
      <w:ind w:right="-52"/>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tabs>
        <w:tab w:val="right" w:pos="8672"/>
      </w:tabs>
      <w:spacing w:after="0"/>
      <w:ind w:right="-319"/>
    </w:pPr>
    <w:r w:rsidRPr="003106B8">
      <w:rPr>
        <w:noProof/>
      </w:rPr>
      <w:pict>
        <v:group id="Group 13732" o:spid="_x0000_s4110" style="position:absolute;margin-left:88.6pt;margin-top:772.9pt;width:418.6pt;height:4.3pt;z-index:251668480;mso-position-horizontal-relative:page;mso-position-vertical-relative:page" coordsize="53159,548">
          <v:shape id="Shape 14731" o:spid="_x0000_s4112" style="position:absolute;width:53159;height:365" coordsize="5315966,36576" path="m,l5315966,r,36576l,36576,,e" fillcolor="#622423" stroked="f" strokeweight="0">
            <v:stroke opacity="0" miterlimit="10" joinstyle="miter"/>
          </v:shape>
          <v:shape id="Shape 14732" o:spid="_x0000_s4111" style="position:absolute;top:457;width:53159;height:91" coordsize="5315966,9144" path="m,l5315966,r,9144l,9144,,e" fillcolor="#622423" stroked="f" strokeweight="0">
            <v:stroke opacity="0" miterlimit="10" joinstyle="miter"/>
          </v:shape>
          <w10:wrap type="square" anchorx="page" anchory="page"/>
        </v:group>
      </w:pict>
    </w:r>
    <w:r w:rsidRPr="003106B8">
      <w:rPr>
        <w:noProof/>
      </w:rPr>
      <w:pict>
        <v:group id="Group 13735" o:spid="_x0000_s4097" style="position:absolute;margin-left:23.8pt;margin-top:814.3pt;width:548.25pt;height:4.3pt;z-index:251669504;mso-position-horizontal-relative:page;mso-position-vertical-relative:page" coordsize="69625,548">
          <v:shape id="Shape 14745" o:spid="_x0000_s4109" style="position:absolute;width:365;height:548" coordsize="36576,54863" path="m,l36576,r,54863l,54863,,e" fillcolor="black" stroked="f" strokeweight="0">
            <v:stroke opacity="0" miterlimit="10" joinstyle="miter"/>
          </v:shape>
          <v:shape id="Shape 14746" o:spid="_x0000_s4108" style="position:absolute;top:182;width:548;height:365" coordsize="54864,36575" path="m,l54864,r,36575l,36575,,e" fillcolor="black" stroked="f" strokeweight="0">
            <v:stroke opacity="0" miterlimit="10" joinstyle="miter"/>
          </v:shape>
          <v:shape id="Shape 14747" o:spid="_x0000_s4107" style="position:absolute;left:365;width:91;height:182" coordsize="9144,18288" path="m,l9144,r,18288l,18288,,e" stroked="f" strokeweight="0">
            <v:stroke opacity="0" miterlimit="10" joinstyle="miter"/>
          </v:shape>
          <v:shape id="Shape 14748" o:spid="_x0000_s4106" style="position:absolute;left:365;top:91;width:182;height:91" coordsize="18288,9144" path="m,l18288,r,9144l,9144,,e" stroked="f" strokeweight="0">
            <v:stroke opacity="0" miterlimit="10" joinstyle="miter"/>
          </v:shape>
          <v:shape id="Shape 14749" o:spid="_x0000_s4105" style="position:absolute;left:457;width:91;height:91" coordsize="9144,9144" path="m,l9144,r,9144l,9144,,e" fillcolor="black" stroked="f" strokeweight="0">
            <v:stroke opacity="0" miterlimit="10" joinstyle="miter"/>
          </v:shape>
          <v:shape id="Shape 14750" o:spid="_x0000_s4104" style="position:absolute;left:548;top:182;width:68527;height:365" coordsize="6852794,36575" path="m,l6852794,r,36575l,36575,,e" fillcolor="black" stroked="f" strokeweight="0">
            <v:stroke opacity="0" miterlimit="10" joinstyle="miter"/>
          </v:shape>
          <v:shape id="Shape 14751" o:spid="_x0000_s4103" style="position:absolute;left:548;top:91;width:68527;height:91" coordsize="6852794,9144" path="m,l6852794,r,9144l,9144,,e" stroked="f" strokeweight="0">
            <v:stroke opacity="0" miterlimit="10" joinstyle="miter"/>
          </v:shape>
          <v:shape id="Shape 14752" o:spid="_x0000_s4102" style="position:absolute;left:548;width:68527;height:91" coordsize="6852794,9144" path="m,l6852794,r,9144l,9144,,e" fillcolor="black" stroked="f" strokeweight="0">
            <v:stroke opacity="0" miterlimit="10" joinstyle="miter"/>
          </v:shape>
          <v:shape id="Shape 14753" o:spid="_x0000_s4101" style="position:absolute;left:69260;width:365;height:548" coordsize="36576,54863" path="m,l36576,r,54863l,54863,,e" fillcolor="black" stroked="f" strokeweight="0">
            <v:stroke opacity="0" miterlimit="10" joinstyle="miter"/>
          </v:shape>
          <v:shape id="Shape 14754" o:spid="_x0000_s4100" style="position:absolute;left:69077;top:182;width:548;height:365" coordsize="54864,36575" path="m,l54864,r,36575l,36575,,e" fillcolor="black" stroked="f" strokeweight="0">
            <v:stroke opacity="0" miterlimit="10" joinstyle="miter"/>
          </v:shape>
          <v:shape id="Shape 14755" o:spid="_x0000_s4099" style="position:absolute;left:69077;top:91;width:182;height:91" coordsize="18288,9144" path="m,l18288,r,9144l,9144,,e" stroked="f" strokeweight="0">
            <v:stroke opacity="0" miterlimit="10" joinstyle="miter"/>
          </v:shape>
          <v:shape id="Shape 14756" o:spid="_x0000_s4098" style="position:absolute;left:69077;width:91;height:91" coordsize="9144,9144" path="m,l9144,r,9144l,9144,,e" fillcolor="black" stroked="f" strokeweight="0">
            <v:stroke opacity="0" miterlimit="10" joinstyle="miter"/>
          </v:shape>
          <w10:wrap type="square" anchorx="page" anchory="page"/>
        </v:group>
      </w:pict>
    </w:r>
    <w:r w:rsidR="0052086B">
      <w:rPr>
        <w:rFonts w:ascii="Cambria" w:eastAsia="Cambria" w:hAnsi="Cambria" w:cs="Cambria"/>
        <w:sz w:val="24"/>
      </w:rPr>
      <w:t xml:space="preserve">College Name </w:t>
    </w:r>
    <w:r w:rsidR="0052086B">
      <w:rPr>
        <w:rFonts w:ascii="Cambria" w:eastAsia="Cambria" w:hAnsi="Cambria" w:cs="Cambria"/>
        <w:sz w:val="24"/>
      </w:rPr>
      <w:tab/>
    </w:r>
    <w:r w:rsidRPr="003106B8">
      <w:fldChar w:fldCharType="begin"/>
    </w:r>
    <w:r w:rsidR="0052086B">
      <w:instrText xml:space="preserve"> PAGE   \* MERGEFORMAT </w:instrText>
    </w:r>
    <w:r w:rsidRPr="003106B8">
      <w:fldChar w:fldCharType="separate"/>
    </w:r>
    <w:r w:rsidR="0052086B">
      <w:rPr>
        <w:rFonts w:ascii="Cambria" w:eastAsia="Cambria" w:hAnsi="Cambria" w:cs="Cambria"/>
        <w:sz w:val="24"/>
      </w:rPr>
      <w:t>10</w:t>
    </w:r>
    <w:r>
      <w:rPr>
        <w:rFonts w:ascii="Cambria" w:eastAsia="Cambria" w:hAnsi="Cambria" w:cs="Cambria"/>
        <w:sz w:val="24"/>
      </w:rPr>
      <w:fldChar w:fldCharType="end"/>
    </w:r>
  </w:p>
  <w:p w:rsidR="0052086B" w:rsidRDefault="0052086B">
    <w:pPr>
      <w:spacing w:after="0"/>
      <w:ind w:right="-52"/>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265" w:rsidRDefault="00BE2265">
      <w:pPr>
        <w:spacing w:after="0" w:line="240" w:lineRule="auto"/>
      </w:pPr>
      <w:r>
        <w:separator/>
      </w:r>
    </w:p>
  </w:footnote>
  <w:footnote w:type="continuationSeparator" w:id="1">
    <w:p w:rsidR="00BE2265" w:rsidRDefault="00BE22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spacing w:after="0"/>
      <w:ind w:left="-1759" w:right="10108"/>
    </w:pPr>
    <w:r w:rsidRPr="003106B8">
      <w:rPr>
        <w:noProof/>
      </w:rPr>
      <w:pict>
        <v:group id="Group 13647" o:spid="_x0000_s4299" style="position:absolute;left:0;text-align:left;margin-left:23.8pt;margin-top:23.75pt;width:548.25pt;height:4.35pt;z-index:251652096;mso-position-horizontal-relative:page;mso-position-vertical-relative:page" coordsize="69625,551">
          <v:shape id="Shape 14514" o:spid="_x0000_s4312" style="position:absolute;width:365;height:551" coordsize="36576,55169" path="m,l36576,r,55169l,55169,,e" fillcolor="black" stroked="f" strokeweight="0">
            <v:stroke opacity="0" miterlimit="10" joinstyle="miter"/>
          </v:shape>
          <v:shape id="Shape 14515" o:spid="_x0000_s4311" style="position:absolute;width:548;height:368" coordsize="54864,36881" path="m,l54864,r,36881l,36881,,e" fillcolor="black" stroked="f" strokeweight="0">
            <v:stroke opacity="0" miterlimit="10" joinstyle="miter"/>
          </v:shape>
          <v:shape id="Shape 14516" o:spid="_x0000_s4310" style="position:absolute;left:365;top:368;width:91;height:182" coordsize="9144,18288" path="m,l9144,r,18288l,18288,,e" stroked="f" strokeweight="0">
            <v:stroke opacity="0" miterlimit="10" joinstyle="miter"/>
          </v:shape>
          <v:shape id="Shape 14517" o:spid="_x0000_s4309" style="position:absolute;left:365;top:368;width:182;height:91" coordsize="18288,9144" path="m,l18288,r,9144l,9144,,e" stroked="f" strokeweight="0">
            <v:stroke opacity="0" miterlimit="10" joinstyle="miter"/>
          </v:shape>
          <v:shape id="Shape 14518" o:spid="_x0000_s4308" style="position:absolute;left:457;top:460;width:91;height:91" coordsize="9144,9144" path="m,l9144,r,9144l,9144,,e" fillcolor="black" stroked="f" strokeweight="0">
            <v:stroke opacity="0" miterlimit="10" joinstyle="miter"/>
          </v:shape>
          <v:shape id="Shape 14519" o:spid="_x0000_s4307" style="position:absolute;left:548;width:68527;height:368" coordsize="6852794,36881" path="m,l6852794,r,36881l,36881,,e" fillcolor="black" stroked="f" strokeweight="0">
            <v:stroke opacity="0" miterlimit="10" joinstyle="miter"/>
          </v:shape>
          <v:shape id="Shape 14520" o:spid="_x0000_s4306" style="position:absolute;left:548;top:368;width:68527;height:91" coordsize="6852794,9144" path="m,l6852794,r,9144l,9144,,e" stroked="f" strokeweight="0">
            <v:stroke opacity="0" miterlimit="10" joinstyle="miter"/>
          </v:shape>
          <v:shape id="Shape 14521" o:spid="_x0000_s4305" style="position:absolute;left:548;top:460;width:68527;height:91" coordsize="6852794,9144" path="m,l6852794,r,9144l,9144,,e" fillcolor="black" stroked="f" strokeweight="0">
            <v:stroke opacity="0" miterlimit="10" joinstyle="miter"/>
          </v:shape>
          <v:shape id="Shape 14522" o:spid="_x0000_s4304" style="position:absolute;left:69260;width:365;height:551" coordsize="36576,55169" path="m,l36576,r,55169l,55169,,e" fillcolor="black" stroked="f" strokeweight="0">
            <v:stroke opacity="0" miterlimit="10" joinstyle="miter"/>
          </v:shape>
          <v:shape id="Shape 14523" o:spid="_x0000_s4303" style="position:absolute;left:69077;width:548;height:368" coordsize="54864,36881" path="m,l54864,r,36881l,36881,,e" fillcolor="black" stroked="f" strokeweight="0">
            <v:stroke opacity="0" miterlimit="10" joinstyle="miter"/>
          </v:shape>
          <v:shape id="Shape 14524" o:spid="_x0000_s4302" style="position:absolute;left:69168;top:368;width:91;height:182" coordsize="9144,18288" path="m,l9144,r,18288l,18288,,e" stroked="f" strokeweight="0">
            <v:stroke opacity="0" miterlimit="10" joinstyle="miter"/>
          </v:shape>
          <v:shape id="Shape 14525" o:spid="_x0000_s4301" style="position:absolute;left:69077;top:368;width:182;height:91" coordsize="18288,9144" path="m,l18288,r,9144l,9144,,e" stroked="f" strokeweight="0">
            <v:stroke opacity="0" miterlimit="10" joinstyle="miter"/>
          </v:shape>
          <v:shape id="Shape 14526" o:spid="_x0000_s4300" style="position:absolute;left:69077;top:460;width:91;height:91" coordsize="9144,9144" path="m,l9144,r,9144l,9144,,e" fillcolor="black" stroked="f" strokeweight="0">
            <v:stroke opacity="0" miterlimit="10" joinstyle="miter"/>
          </v:shape>
          <w10:wrap type="square" anchorx="page" anchory="page"/>
        </v:group>
      </w:pict>
    </w:r>
  </w:p>
  <w:p w:rsidR="0052086B" w:rsidRDefault="003106B8">
    <w:r w:rsidRPr="003106B8">
      <w:rPr>
        <w:noProof/>
      </w:rPr>
      <w:pict>
        <v:group id="Group 13661" o:spid="_x0000_s4293" style="position:absolute;margin-left:23.8pt;margin-top:28.1pt;width:548.25pt;height:786.2pt;z-index:-251670528;mso-position-horizontal-relative:page;mso-position-vertical-relative:page" coordsize="69625,99849">
          <v:shape id="Shape 14532" o:spid="_x0000_s4298" style="position:absolute;width:365;height:99849" coordsize="36576,9984994" path="m,l36576,r,9984994l,9984994,,e" fillcolor="black" stroked="f" strokeweight="0">
            <v:stroke opacity="0" miterlimit="10" joinstyle="miter"/>
          </v:shape>
          <v:shape id="Shape 14533" o:spid="_x0000_s4297" style="position:absolute;left:365;width:91;height:99849" coordsize="9144,9984994" path="m,l9144,r,9984994l,9984994,,e" stroked="f" strokeweight="0">
            <v:stroke opacity="0" miterlimit="10" joinstyle="miter"/>
          </v:shape>
          <v:shape id="Shape 14534" o:spid="_x0000_s4296" style="position:absolute;left:457;width:91;height:99849" coordsize="9144,9984994" path="m,l9144,r,9984994l,9984994,,e" fillcolor="black" stroked="f" strokeweight="0">
            <v:stroke opacity="0" miterlimit="10" joinstyle="miter"/>
          </v:shape>
          <v:shape id="Shape 14535" o:spid="_x0000_s4295" style="position:absolute;left:69260;width:365;height:99849" coordsize="36576,9984994" path="m,l36576,r,9984994l,9984994,,e" fillcolor="black" stroked="f" strokeweight="0">
            <v:stroke opacity="0" miterlimit="10" joinstyle="miter"/>
          </v:shape>
          <v:shape id="Shape 14536" o:spid="_x0000_s4294" style="position:absolute;left:69077;width:91;height:99849" coordsize="9144,9984994" path="m,l9144,r,9984994l,9984994,,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spacing w:after="0"/>
      <w:ind w:left="-1759" w:right="10108"/>
    </w:pPr>
    <w:r w:rsidRPr="003106B8">
      <w:rPr>
        <w:noProof/>
      </w:rPr>
      <w:pict>
        <v:group id="Group 13593" o:spid="_x0000_s4279" style="position:absolute;left:0;text-align:left;margin-left:23.8pt;margin-top:23.75pt;width:548.25pt;height:4.35pt;z-index:251653120;mso-position-horizontal-relative:page;mso-position-vertical-relative:page" coordsize="69625,551">
          <v:shape id="Shape 14478" o:spid="_x0000_s4292" style="position:absolute;width:365;height:551" coordsize="36576,55169" path="m,l36576,r,55169l,55169,,e" fillcolor="black" stroked="f" strokeweight="0">
            <v:stroke opacity="0" miterlimit="10" joinstyle="miter"/>
          </v:shape>
          <v:shape id="Shape 14479" o:spid="_x0000_s4291" style="position:absolute;width:548;height:368" coordsize="54864,36881" path="m,l54864,r,36881l,36881,,e" fillcolor="black" stroked="f" strokeweight="0">
            <v:stroke opacity="0" miterlimit="10" joinstyle="miter"/>
          </v:shape>
          <v:shape id="Shape 14480" o:spid="_x0000_s4290" style="position:absolute;left:365;top:368;width:91;height:182" coordsize="9144,18288" path="m,l9144,r,18288l,18288,,e" stroked="f" strokeweight="0">
            <v:stroke opacity="0" miterlimit="10" joinstyle="miter"/>
          </v:shape>
          <v:shape id="Shape 14481" o:spid="_x0000_s4289" style="position:absolute;left:365;top:368;width:182;height:91" coordsize="18288,9144" path="m,l18288,r,9144l,9144,,e" stroked="f" strokeweight="0">
            <v:stroke opacity="0" miterlimit="10" joinstyle="miter"/>
          </v:shape>
          <v:shape id="Shape 14482" o:spid="_x0000_s4288" style="position:absolute;left:457;top:460;width:91;height:91" coordsize="9144,9144" path="m,l9144,r,9144l,9144,,e" fillcolor="black" stroked="f" strokeweight="0">
            <v:stroke opacity="0" miterlimit="10" joinstyle="miter"/>
          </v:shape>
          <v:shape id="Shape 14483" o:spid="_x0000_s4287" style="position:absolute;left:548;width:68527;height:368" coordsize="6852794,36881" path="m,l6852794,r,36881l,36881,,e" fillcolor="black" stroked="f" strokeweight="0">
            <v:stroke opacity="0" miterlimit="10" joinstyle="miter"/>
          </v:shape>
          <v:shape id="Shape 14484" o:spid="_x0000_s4286" style="position:absolute;left:548;top:368;width:68527;height:91" coordsize="6852794,9144" path="m,l6852794,r,9144l,9144,,e" stroked="f" strokeweight="0">
            <v:stroke opacity="0" miterlimit="10" joinstyle="miter"/>
          </v:shape>
          <v:shape id="Shape 14485" o:spid="_x0000_s4285" style="position:absolute;left:548;top:460;width:68527;height:91" coordsize="6852794,9144" path="m,l6852794,r,9144l,9144,,e" fillcolor="black" stroked="f" strokeweight="0">
            <v:stroke opacity="0" miterlimit="10" joinstyle="miter"/>
          </v:shape>
          <v:shape id="Shape 14486" o:spid="_x0000_s4284" style="position:absolute;left:69260;width:365;height:551" coordsize="36576,55169" path="m,l36576,r,55169l,55169,,e" fillcolor="black" stroked="f" strokeweight="0">
            <v:stroke opacity="0" miterlimit="10" joinstyle="miter"/>
          </v:shape>
          <v:shape id="Shape 14487" o:spid="_x0000_s4283" style="position:absolute;left:69077;width:548;height:368" coordsize="54864,36881" path="m,l54864,r,36881l,36881,,e" fillcolor="black" stroked="f" strokeweight="0">
            <v:stroke opacity="0" miterlimit="10" joinstyle="miter"/>
          </v:shape>
          <v:shape id="Shape 14488" o:spid="_x0000_s4282" style="position:absolute;left:69168;top:368;width:91;height:182" coordsize="9144,18288" path="m,l9144,r,18288l,18288,,e" stroked="f" strokeweight="0">
            <v:stroke opacity="0" miterlimit="10" joinstyle="miter"/>
          </v:shape>
          <v:shape id="Shape 14489" o:spid="_x0000_s4281" style="position:absolute;left:69077;top:368;width:182;height:91" coordsize="18288,9144" path="m,l18288,r,9144l,9144,,e" stroked="f" strokeweight="0">
            <v:stroke opacity="0" miterlimit="10" joinstyle="miter"/>
          </v:shape>
          <v:shape id="Shape 14490" o:spid="_x0000_s4280" style="position:absolute;left:69077;top:460;width:91;height:91" coordsize="9144,9144" path="m,l9144,r,9144l,9144,,e" fillcolor="black" stroked="f" strokeweight="0">
            <v:stroke opacity="0" miterlimit="10" joinstyle="miter"/>
          </v:shape>
          <w10:wrap type="square" anchorx="page" anchory="page"/>
        </v:group>
      </w:pict>
    </w:r>
  </w:p>
  <w:p w:rsidR="0052086B" w:rsidRDefault="003106B8">
    <w:r w:rsidRPr="003106B8">
      <w:rPr>
        <w:noProof/>
      </w:rPr>
      <w:pict>
        <v:group id="Group 13607" o:spid="_x0000_s4273" style="position:absolute;margin-left:23.8pt;margin-top:28.1pt;width:548.25pt;height:786.2pt;z-index:-251669504;mso-position-horizontal-relative:page;mso-position-vertical-relative:page" coordsize="69625,99849">
          <v:shape id="Shape 14496" o:spid="_x0000_s4278" style="position:absolute;width:365;height:99849" coordsize="36576,9984994" path="m,l36576,r,9984994l,9984994,,e" fillcolor="black" stroked="f" strokeweight="0">
            <v:stroke opacity="0" miterlimit="10" joinstyle="miter"/>
          </v:shape>
          <v:shape id="Shape 14497" o:spid="_x0000_s4277" style="position:absolute;left:365;width:91;height:99849" coordsize="9144,9984994" path="m,l9144,r,9984994l,9984994,,e" stroked="f" strokeweight="0">
            <v:stroke opacity="0" miterlimit="10" joinstyle="miter"/>
          </v:shape>
          <v:shape id="Shape 14498" o:spid="_x0000_s4276" style="position:absolute;left:457;width:91;height:99849" coordsize="9144,9984994" path="m,l9144,r,9984994l,9984994,,e" fillcolor="black" stroked="f" strokeweight="0">
            <v:stroke opacity="0" miterlimit="10" joinstyle="miter"/>
          </v:shape>
          <v:shape id="Shape 14499" o:spid="_x0000_s4275" style="position:absolute;left:69260;width:365;height:99849" coordsize="36576,9984994" path="m,l36576,r,9984994l,9984994,,e" fillcolor="black" stroked="f" strokeweight="0">
            <v:stroke opacity="0" miterlimit="10" joinstyle="miter"/>
          </v:shape>
          <v:shape id="Shape 14500" o:spid="_x0000_s4274" style="position:absolute;left:69077;width:91;height:99849" coordsize="9144,9984994" path="m,l9144,r,9984994l,9984994,,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spacing w:after="0"/>
      <w:ind w:left="-1759" w:right="10108"/>
    </w:pPr>
    <w:r w:rsidRPr="003106B8">
      <w:rPr>
        <w:noProof/>
      </w:rPr>
      <w:pict>
        <v:group id="Group 13542" o:spid="_x0000_s4227" style="position:absolute;left:0;text-align:left;margin-left:23.8pt;margin-top:23.75pt;width:548.25pt;height:4.35pt;z-index:251658240;mso-position-horizontal-relative:page;mso-position-vertical-relative:page" coordsize="69625,551">
          <v:shape id="Shape 14442" o:spid="_x0000_s4240" style="position:absolute;width:365;height:551" coordsize="36576,55169" path="m,l36576,r,55169l,55169,,e" fillcolor="black" stroked="f" strokeweight="0">
            <v:stroke opacity="0" miterlimit="10" joinstyle="miter"/>
          </v:shape>
          <v:shape id="Shape 14443" o:spid="_x0000_s4239" style="position:absolute;width:548;height:368" coordsize="54864,36881" path="m,l54864,r,36881l,36881,,e" fillcolor="black" stroked="f" strokeweight="0">
            <v:stroke opacity="0" miterlimit="10" joinstyle="miter"/>
          </v:shape>
          <v:shape id="Shape 14444" o:spid="_x0000_s4238" style="position:absolute;left:365;top:368;width:91;height:182" coordsize="9144,18288" path="m,l9144,r,18288l,18288,,e" stroked="f" strokeweight="0">
            <v:stroke opacity="0" miterlimit="10" joinstyle="miter"/>
          </v:shape>
          <v:shape id="Shape 14445" o:spid="_x0000_s4237" style="position:absolute;left:365;top:368;width:182;height:91" coordsize="18288,9144" path="m,l18288,r,9144l,9144,,e" stroked="f" strokeweight="0">
            <v:stroke opacity="0" miterlimit="10" joinstyle="miter"/>
          </v:shape>
          <v:shape id="Shape 14446" o:spid="_x0000_s4236" style="position:absolute;left:457;top:460;width:91;height:91" coordsize="9144,9144" path="m,l9144,r,9144l,9144,,e" fillcolor="black" stroked="f" strokeweight="0">
            <v:stroke opacity="0" miterlimit="10" joinstyle="miter"/>
          </v:shape>
          <v:shape id="Shape 14447" o:spid="_x0000_s4235" style="position:absolute;left:548;width:68527;height:368" coordsize="6852794,36881" path="m,l6852794,r,36881l,36881,,e" fillcolor="black" stroked="f" strokeweight="0">
            <v:stroke opacity="0" miterlimit="10" joinstyle="miter"/>
          </v:shape>
          <v:shape id="Shape 14448" o:spid="_x0000_s4234" style="position:absolute;left:548;top:368;width:68527;height:91" coordsize="6852794,9144" path="m,l6852794,r,9144l,9144,,e" stroked="f" strokeweight="0">
            <v:stroke opacity="0" miterlimit="10" joinstyle="miter"/>
          </v:shape>
          <v:shape id="Shape 14449" o:spid="_x0000_s4233" style="position:absolute;left:548;top:460;width:68527;height:91" coordsize="6852794,9144" path="m,l6852794,r,9144l,9144,,e" fillcolor="black" stroked="f" strokeweight="0">
            <v:stroke opacity="0" miterlimit="10" joinstyle="miter"/>
          </v:shape>
          <v:shape id="Shape 14450" o:spid="_x0000_s4232" style="position:absolute;left:69260;width:365;height:551" coordsize="36576,55169" path="m,l36576,r,55169l,55169,,e" fillcolor="black" stroked="f" strokeweight="0">
            <v:stroke opacity="0" miterlimit="10" joinstyle="miter"/>
          </v:shape>
          <v:shape id="Shape 14451" o:spid="_x0000_s4231" style="position:absolute;left:69077;width:548;height:368" coordsize="54864,36881" path="m,l54864,r,36881l,36881,,e" fillcolor="black" stroked="f" strokeweight="0">
            <v:stroke opacity="0" miterlimit="10" joinstyle="miter"/>
          </v:shape>
          <v:shape id="Shape 14452" o:spid="_x0000_s4230" style="position:absolute;left:69168;top:368;width:91;height:182" coordsize="9144,18288" path="m,l9144,r,18288l,18288,,e" stroked="f" strokeweight="0">
            <v:stroke opacity="0" miterlimit="10" joinstyle="miter"/>
          </v:shape>
          <v:shape id="Shape 14453" o:spid="_x0000_s4229" style="position:absolute;left:69077;top:368;width:182;height:91" coordsize="18288,9144" path="m,l18288,r,9144l,9144,,e" stroked="f" strokeweight="0">
            <v:stroke opacity="0" miterlimit="10" joinstyle="miter"/>
          </v:shape>
          <v:shape id="Shape 14454" o:spid="_x0000_s4228" style="position:absolute;left:69077;top:460;width:91;height:91" coordsize="9144,9144" path="m,l9144,r,9144l,9144,,e" fillcolor="black" stroked="f" strokeweight="0">
            <v:stroke opacity="0" miterlimit="10" joinstyle="miter"/>
          </v:shape>
          <w10:wrap type="square" anchorx="page" anchory="page"/>
        </v:group>
      </w:pict>
    </w:r>
  </w:p>
  <w:p w:rsidR="0052086B" w:rsidRDefault="003106B8">
    <w:r w:rsidRPr="003106B8">
      <w:rPr>
        <w:noProof/>
      </w:rPr>
      <w:pict>
        <v:group id="Group 13556" o:spid="_x0000_s4221" style="position:absolute;margin-left:23.8pt;margin-top:28.1pt;width:548.25pt;height:786.2pt;z-index:-251668480;mso-position-horizontal-relative:page;mso-position-vertical-relative:page" coordsize="69625,99849">
          <v:shape id="Shape 14460" o:spid="_x0000_s4226" style="position:absolute;width:365;height:99849" coordsize="36576,9984994" path="m,l36576,r,9984994l,9984994,,e" fillcolor="black" stroked="f" strokeweight="0">
            <v:stroke opacity="0" miterlimit="10" joinstyle="miter"/>
          </v:shape>
          <v:shape id="Shape 14461" o:spid="_x0000_s4225" style="position:absolute;left:365;width:91;height:99849" coordsize="9144,9984994" path="m,l9144,r,9984994l,9984994,,e" stroked="f" strokeweight="0">
            <v:stroke opacity="0" miterlimit="10" joinstyle="miter"/>
          </v:shape>
          <v:shape id="Shape 14462" o:spid="_x0000_s4224" style="position:absolute;left:457;width:91;height:99849" coordsize="9144,9984994" path="m,l9144,r,9984994l,9984994,,e" fillcolor="black" stroked="f" strokeweight="0">
            <v:stroke opacity="0" miterlimit="10" joinstyle="miter"/>
          </v:shape>
          <v:shape id="Shape 14463" o:spid="_x0000_s4223" style="position:absolute;left:69260;width:365;height:99849" coordsize="36576,9984994" path="m,l36576,r,9984994l,9984994,,e" fillcolor="black" stroked="f" strokeweight="0">
            <v:stroke opacity="0" miterlimit="10" joinstyle="miter"/>
          </v:shape>
          <v:shape id="Shape 14464" o:spid="_x0000_s4222" style="position:absolute;left:69077;width:91;height:99849" coordsize="9144,9984994" path="m,l9144,r,9984994l,9984994,,e" fillcolor="black" stroked="f" strokeweight="0">
            <v:stroke opacity="0" miterlimit="10" joinstyle="miter"/>
          </v:shape>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spacing w:after="0"/>
      <w:ind w:left="-1769" w:right="10122"/>
    </w:pPr>
    <w:r w:rsidRPr="003106B8">
      <w:rPr>
        <w:noProof/>
      </w:rPr>
      <w:pict>
        <v:group id="Group 13808" o:spid="_x0000_s4191" style="position:absolute;left:0;text-align:left;margin-left:23.8pt;margin-top:23.75pt;width:548.25pt;height:4.35pt;z-index:251661312;mso-position-horizontal-relative:page;mso-position-vertical-relative:page" coordsize="69625,551">
          <v:shape id="Shape 14622" o:spid="_x0000_s4204" style="position:absolute;width:365;height:551" coordsize="36576,55169" path="m,l36576,r,55169l,55169,,e" fillcolor="black" stroked="f" strokeweight="0">
            <v:stroke opacity="0" miterlimit="10" joinstyle="miter"/>
          </v:shape>
          <v:shape id="Shape 14623" o:spid="_x0000_s4203" style="position:absolute;width:548;height:368" coordsize="54864,36881" path="m,l54864,r,36881l,36881,,e" fillcolor="black" stroked="f" strokeweight="0">
            <v:stroke opacity="0" miterlimit="10" joinstyle="miter"/>
          </v:shape>
          <v:shape id="Shape 14624" o:spid="_x0000_s4202" style="position:absolute;left:365;top:368;width:91;height:182" coordsize="9144,18288" path="m,l9144,r,18288l,18288,,e" stroked="f" strokeweight="0">
            <v:stroke opacity="0" miterlimit="10" joinstyle="miter"/>
          </v:shape>
          <v:shape id="Shape 14625" o:spid="_x0000_s4201" style="position:absolute;left:365;top:368;width:182;height:91" coordsize="18288,9144" path="m,l18288,r,9144l,9144,,e" stroked="f" strokeweight="0">
            <v:stroke opacity="0" miterlimit="10" joinstyle="miter"/>
          </v:shape>
          <v:shape id="Shape 14626" o:spid="_x0000_s4200" style="position:absolute;left:457;top:460;width:91;height:91" coordsize="9144,9144" path="m,l9144,r,9144l,9144,,e" fillcolor="black" stroked="f" strokeweight="0">
            <v:stroke opacity="0" miterlimit="10" joinstyle="miter"/>
          </v:shape>
          <v:shape id="Shape 14627" o:spid="_x0000_s4199" style="position:absolute;left:548;width:68527;height:368" coordsize="6852794,36881" path="m,l6852794,r,36881l,36881,,e" fillcolor="black" stroked="f" strokeweight="0">
            <v:stroke opacity="0" miterlimit="10" joinstyle="miter"/>
          </v:shape>
          <v:shape id="Shape 14628" o:spid="_x0000_s4198" style="position:absolute;left:548;top:368;width:68527;height:91" coordsize="6852794,9144" path="m,l6852794,r,9144l,9144,,e" stroked="f" strokeweight="0">
            <v:stroke opacity="0" miterlimit="10" joinstyle="miter"/>
          </v:shape>
          <v:shape id="Shape 14629" o:spid="_x0000_s4197" style="position:absolute;left:548;top:460;width:68527;height:91" coordsize="6852794,9144" path="m,l6852794,r,9144l,9144,,e" fillcolor="black" stroked="f" strokeweight="0">
            <v:stroke opacity="0" miterlimit="10" joinstyle="miter"/>
          </v:shape>
          <v:shape id="Shape 14630" o:spid="_x0000_s4196" style="position:absolute;left:69260;width:365;height:551" coordsize="36576,55169" path="m,l36576,r,55169l,55169,,e" fillcolor="black" stroked="f" strokeweight="0">
            <v:stroke opacity="0" miterlimit="10" joinstyle="miter"/>
          </v:shape>
          <v:shape id="Shape 14631" o:spid="_x0000_s4195" style="position:absolute;left:69077;width:548;height:368" coordsize="54864,36881" path="m,l54864,r,36881l,36881,,e" fillcolor="black" stroked="f" strokeweight="0">
            <v:stroke opacity="0" miterlimit="10" joinstyle="miter"/>
          </v:shape>
          <v:shape id="Shape 14632" o:spid="_x0000_s4194" style="position:absolute;left:69168;top:368;width:91;height:182" coordsize="9144,18288" path="m,l9144,r,18288l,18288,,e" stroked="f" strokeweight="0">
            <v:stroke opacity="0" miterlimit="10" joinstyle="miter"/>
          </v:shape>
          <v:shape id="Shape 14633" o:spid="_x0000_s4193" style="position:absolute;left:69077;top:368;width:182;height:91" coordsize="18288,9144" path="m,l18288,r,9144l,9144,,e" stroked="f" strokeweight="0">
            <v:stroke opacity="0" miterlimit="10" joinstyle="miter"/>
          </v:shape>
          <v:shape id="Shape 14634" o:spid="_x0000_s4192" style="position:absolute;left:69077;top:460;width:91;height:91" coordsize="9144,9144" path="m,l9144,r,9144l,9144,,e" fillcolor="black" stroked="f" strokeweight="0">
            <v:stroke opacity="0" miterlimit="10" joinstyle="miter"/>
          </v:shape>
          <w10:wrap type="square" anchorx="page" anchory="page"/>
        </v:group>
      </w:pict>
    </w:r>
  </w:p>
  <w:p w:rsidR="0052086B" w:rsidRDefault="003106B8">
    <w:r w:rsidRPr="003106B8">
      <w:rPr>
        <w:noProof/>
      </w:rPr>
      <w:pict>
        <v:group id="Group 13822" o:spid="_x0000_s4185" style="position:absolute;margin-left:23.8pt;margin-top:28.1pt;width:548.25pt;height:786.2pt;z-index:-251667456;mso-position-horizontal-relative:page;mso-position-vertical-relative:page" coordsize="69625,99849">
          <v:shape id="Shape 14640" o:spid="_x0000_s4190" style="position:absolute;width:365;height:99849" coordsize="36576,9984994" path="m,l36576,r,9984994l,9984994,,e" fillcolor="black" stroked="f" strokeweight="0">
            <v:stroke opacity="0" miterlimit="10" joinstyle="miter"/>
          </v:shape>
          <v:shape id="Shape 14641" o:spid="_x0000_s4189" style="position:absolute;left:365;width:91;height:99849" coordsize="9144,9984994" path="m,l9144,r,9984994l,9984994,,e" stroked="f" strokeweight="0">
            <v:stroke opacity="0" miterlimit="10" joinstyle="miter"/>
          </v:shape>
          <v:shape id="Shape 14642" o:spid="_x0000_s4188" style="position:absolute;left:457;width:91;height:99849" coordsize="9144,9984994" path="m,l9144,r,9984994l,9984994,,e" fillcolor="black" stroked="f" strokeweight="0">
            <v:stroke opacity="0" miterlimit="10" joinstyle="miter"/>
          </v:shape>
          <v:shape id="Shape 14643" o:spid="_x0000_s4187" style="position:absolute;left:69260;width:365;height:99849" coordsize="36576,9984994" path="m,l36576,r,9984994l,9984994,,e" fillcolor="black" stroked="f" strokeweight="0">
            <v:stroke opacity="0" miterlimit="10" joinstyle="miter"/>
          </v:shape>
          <v:shape id="Shape 14644" o:spid="_x0000_s4186" style="position:absolute;left:69077;width:91;height:99849" coordsize="9144,9984994" path="m,l9144,r,9984994l,9984994,,e" fillcolor="black" stroked="f" strokeweight="0">
            <v:stroke opacity="0" miterlimit="10" joinstyle="miter"/>
          </v:shape>
          <w10:wrap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spacing w:after="0"/>
      <w:ind w:left="-1769" w:right="10122"/>
    </w:pPr>
    <w:r w:rsidRPr="003106B8">
      <w:rPr>
        <w:noProof/>
      </w:rPr>
      <w:pict>
        <v:group id="Group 13755" o:spid="_x0000_s4171" style="position:absolute;left:0;text-align:left;margin-left:23.8pt;margin-top:23.75pt;width:548.25pt;height:4.35pt;z-index:251662336;mso-position-horizontal-relative:page;mso-position-vertical-relative:page" coordsize="69625,551">
          <v:shape id="Shape 14586" o:spid="_x0000_s4184" style="position:absolute;width:365;height:551" coordsize="36576,55169" path="m,l36576,r,55169l,55169,,e" fillcolor="black" stroked="f" strokeweight="0">
            <v:stroke opacity="0" miterlimit="10" joinstyle="miter"/>
          </v:shape>
          <v:shape id="Shape 14587" o:spid="_x0000_s4183" style="position:absolute;width:548;height:368" coordsize="54864,36881" path="m,l54864,r,36881l,36881,,e" fillcolor="black" stroked="f" strokeweight="0">
            <v:stroke opacity="0" miterlimit="10" joinstyle="miter"/>
          </v:shape>
          <v:shape id="Shape 14588" o:spid="_x0000_s4182" style="position:absolute;left:365;top:368;width:91;height:182" coordsize="9144,18288" path="m,l9144,r,18288l,18288,,e" stroked="f" strokeweight="0">
            <v:stroke opacity="0" miterlimit="10" joinstyle="miter"/>
          </v:shape>
          <v:shape id="Shape 14589" o:spid="_x0000_s4181" style="position:absolute;left:365;top:368;width:182;height:91" coordsize="18288,9144" path="m,l18288,r,9144l,9144,,e" stroked="f" strokeweight="0">
            <v:stroke opacity="0" miterlimit="10" joinstyle="miter"/>
          </v:shape>
          <v:shape id="Shape 14590" o:spid="_x0000_s4180" style="position:absolute;left:457;top:460;width:91;height:91" coordsize="9144,9144" path="m,l9144,r,9144l,9144,,e" fillcolor="black" stroked="f" strokeweight="0">
            <v:stroke opacity="0" miterlimit="10" joinstyle="miter"/>
          </v:shape>
          <v:shape id="Shape 14591" o:spid="_x0000_s4179" style="position:absolute;left:548;width:68527;height:368" coordsize="6852794,36881" path="m,l6852794,r,36881l,36881,,e" fillcolor="black" stroked="f" strokeweight="0">
            <v:stroke opacity="0" miterlimit="10" joinstyle="miter"/>
          </v:shape>
          <v:shape id="Shape 14592" o:spid="_x0000_s4178" style="position:absolute;left:548;top:368;width:68527;height:91" coordsize="6852794,9144" path="m,l6852794,r,9144l,9144,,e" stroked="f" strokeweight="0">
            <v:stroke opacity="0" miterlimit="10" joinstyle="miter"/>
          </v:shape>
          <v:shape id="Shape 14593" o:spid="_x0000_s4177" style="position:absolute;left:548;top:460;width:68527;height:91" coordsize="6852794,9144" path="m,l6852794,r,9144l,9144,,e" fillcolor="black" stroked="f" strokeweight="0">
            <v:stroke opacity="0" miterlimit="10" joinstyle="miter"/>
          </v:shape>
          <v:shape id="Shape 14594" o:spid="_x0000_s4176" style="position:absolute;left:69260;width:365;height:551" coordsize="36576,55169" path="m,l36576,r,55169l,55169,,e" fillcolor="black" stroked="f" strokeweight="0">
            <v:stroke opacity="0" miterlimit="10" joinstyle="miter"/>
          </v:shape>
          <v:shape id="Shape 14595" o:spid="_x0000_s4175" style="position:absolute;left:69077;width:548;height:368" coordsize="54864,36881" path="m,l54864,r,36881l,36881,,e" fillcolor="black" stroked="f" strokeweight="0">
            <v:stroke opacity="0" miterlimit="10" joinstyle="miter"/>
          </v:shape>
          <v:shape id="Shape 14596" o:spid="_x0000_s4174" style="position:absolute;left:69168;top:368;width:91;height:182" coordsize="9144,18288" path="m,l9144,r,18288l,18288,,e" stroked="f" strokeweight="0">
            <v:stroke opacity="0" miterlimit="10" joinstyle="miter"/>
          </v:shape>
          <v:shape id="Shape 14597" o:spid="_x0000_s4173" style="position:absolute;left:69077;top:368;width:182;height:91" coordsize="18288,9144" path="m,l18288,r,9144l,9144,,e" stroked="f" strokeweight="0">
            <v:stroke opacity="0" miterlimit="10" joinstyle="miter"/>
          </v:shape>
          <v:shape id="Shape 14598" o:spid="_x0000_s4172" style="position:absolute;left:69077;top:460;width:91;height:91" coordsize="9144,9144" path="m,l9144,r,9144l,9144,,e" fillcolor="black" stroked="f" strokeweight="0">
            <v:stroke opacity="0" miterlimit="10" joinstyle="miter"/>
          </v:shape>
          <w10:wrap type="square" anchorx="page" anchory="page"/>
        </v:group>
      </w:pict>
    </w:r>
    <w:r w:rsidR="0052086B">
      <w:tab/>
    </w:r>
    <w:r w:rsidR="0052086B">
      <w:tab/>
    </w:r>
    <w:r w:rsidR="0052086B">
      <w:tab/>
    </w:r>
    <w:r w:rsidR="0052086B">
      <w:tab/>
    </w:r>
    <w:r w:rsidR="0052086B">
      <w:tab/>
    </w:r>
    <w:r w:rsidR="0052086B">
      <w:tab/>
    </w:r>
    <w:r w:rsidR="0052086B">
      <w:tab/>
    </w:r>
    <w:r w:rsidR="0052086B">
      <w:tab/>
    </w:r>
    <w:r w:rsidR="0052086B">
      <w:tab/>
    </w:r>
    <w:r w:rsidR="0052086B">
      <w:tab/>
    </w:r>
    <w:r w:rsidR="0052086B">
      <w:tab/>
    </w:r>
    <w:r w:rsidR="0052086B">
      <w:tab/>
    </w:r>
  </w:p>
  <w:p w:rsidR="0052086B" w:rsidRDefault="003106B8">
    <w:r w:rsidRPr="003106B8">
      <w:rPr>
        <w:noProof/>
      </w:rPr>
      <w:pict>
        <v:group id="Group 13769" o:spid="_x0000_s4165" style="position:absolute;margin-left:23.8pt;margin-top:28.1pt;width:548.25pt;height:786.2pt;z-index:-251666432;mso-position-horizontal-relative:page;mso-position-vertical-relative:page" coordsize="69625,99849">
          <v:shape id="Shape 14604" o:spid="_x0000_s4170" style="position:absolute;width:365;height:99849" coordsize="36576,9984994" path="m,l36576,r,9984994l,9984994,,e" fillcolor="black" stroked="f" strokeweight="0">
            <v:stroke opacity="0" miterlimit="10" joinstyle="miter"/>
          </v:shape>
          <v:shape id="Shape 14605" o:spid="_x0000_s4169" style="position:absolute;left:365;width:91;height:99849" coordsize="9144,9984994" path="m,l9144,r,9984994l,9984994,,e" stroked="f" strokeweight="0">
            <v:stroke opacity="0" miterlimit="10" joinstyle="miter"/>
          </v:shape>
          <v:shape id="Shape 14606" o:spid="_x0000_s4168" style="position:absolute;left:457;width:91;height:99849" coordsize="9144,9984994" path="m,l9144,r,9984994l,9984994,,e" fillcolor="black" stroked="f" strokeweight="0">
            <v:stroke opacity="0" miterlimit="10" joinstyle="miter"/>
          </v:shape>
          <v:shape id="Shape 14607" o:spid="_x0000_s4167" style="position:absolute;left:69260;width:365;height:99849" coordsize="36576,9984994" path="m,l36576,r,9984994l,9984994,,e" fillcolor="black" stroked="f" strokeweight="0">
            <v:stroke opacity="0" miterlimit="10" joinstyle="miter"/>
          </v:shape>
          <v:shape id="Shape 14608" o:spid="_x0000_s4166" style="position:absolute;left:69077;width:91;height:99849" coordsize="9144,9984994" path="m,l9144,r,9984994l,9984994,,e" fillcolor="black" stroked="f" strokeweight="0">
            <v:stroke opacity="0" miterlimit="10" joinstyle="miter"/>
          </v:shape>
          <w10:wrap anchorx="page" anchory="page"/>
        </v:group>
      </w:pict>
    </w:r>
    <w:r w:rsidR="0052086B">
      <w:tab/>
    </w:r>
    <w:r w:rsidR="0052086B">
      <w:tab/>
    </w:r>
    <w:r w:rsidR="0052086B">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3106B8">
    <w:pPr>
      <w:spacing w:after="0"/>
      <w:ind w:left="-1769" w:right="10122"/>
    </w:pPr>
    <w:r w:rsidRPr="003106B8">
      <w:rPr>
        <w:noProof/>
      </w:rPr>
      <w:pict>
        <v:group id="Group 13702" o:spid="_x0000_s4119" style="position:absolute;left:0;text-align:left;margin-left:23.8pt;margin-top:23.75pt;width:548.25pt;height:4.35pt;z-index:251667456;mso-position-horizontal-relative:page;mso-position-vertical-relative:page" coordsize="69625,551">
          <v:shape id="Shape 14550" o:spid="_x0000_s4132" style="position:absolute;width:365;height:551" coordsize="36576,55169" path="m,l36576,r,55169l,55169,,e" fillcolor="black" stroked="f" strokeweight="0">
            <v:stroke opacity="0" miterlimit="10" joinstyle="miter"/>
          </v:shape>
          <v:shape id="Shape 14551" o:spid="_x0000_s4131" style="position:absolute;width:548;height:368" coordsize="54864,36881" path="m,l54864,r,36881l,36881,,e" fillcolor="black" stroked="f" strokeweight="0">
            <v:stroke opacity="0" miterlimit="10" joinstyle="miter"/>
          </v:shape>
          <v:shape id="Shape 14552" o:spid="_x0000_s4130" style="position:absolute;left:365;top:368;width:91;height:182" coordsize="9144,18288" path="m,l9144,r,18288l,18288,,e" stroked="f" strokeweight="0">
            <v:stroke opacity="0" miterlimit="10" joinstyle="miter"/>
          </v:shape>
          <v:shape id="Shape 14553" o:spid="_x0000_s4129" style="position:absolute;left:365;top:368;width:182;height:91" coordsize="18288,9144" path="m,l18288,r,9144l,9144,,e" stroked="f" strokeweight="0">
            <v:stroke opacity="0" miterlimit="10" joinstyle="miter"/>
          </v:shape>
          <v:shape id="Shape 14554" o:spid="_x0000_s4128" style="position:absolute;left:457;top:460;width:91;height:91" coordsize="9144,9144" path="m,l9144,r,9144l,9144,,e" fillcolor="black" stroked="f" strokeweight="0">
            <v:stroke opacity="0" miterlimit="10" joinstyle="miter"/>
          </v:shape>
          <v:shape id="Shape 14555" o:spid="_x0000_s4127" style="position:absolute;left:548;width:68527;height:368" coordsize="6852794,36881" path="m,l6852794,r,36881l,36881,,e" fillcolor="black" stroked="f" strokeweight="0">
            <v:stroke opacity="0" miterlimit="10" joinstyle="miter"/>
          </v:shape>
          <v:shape id="Shape 14556" o:spid="_x0000_s4126" style="position:absolute;left:548;top:368;width:68527;height:91" coordsize="6852794,9144" path="m,l6852794,r,9144l,9144,,e" stroked="f" strokeweight="0">
            <v:stroke opacity="0" miterlimit="10" joinstyle="miter"/>
          </v:shape>
          <v:shape id="Shape 14557" o:spid="_x0000_s4125" style="position:absolute;left:548;top:460;width:68527;height:91" coordsize="6852794,9144" path="m,l6852794,r,9144l,9144,,e" fillcolor="black" stroked="f" strokeweight="0">
            <v:stroke opacity="0" miterlimit="10" joinstyle="miter"/>
          </v:shape>
          <v:shape id="Shape 14558" o:spid="_x0000_s4124" style="position:absolute;left:69260;width:365;height:551" coordsize="36576,55169" path="m,l36576,r,55169l,55169,,e" fillcolor="black" stroked="f" strokeweight="0">
            <v:stroke opacity="0" miterlimit="10" joinstyle="miter"/>
          </v:shape>
          <v:shape id="Shape 14559" o:spid="_x0000_s4123" style="position:absolute;left:69077;width:548;height:368" coordsize="54864,36881" path="m,l54864,r,36881l,36881,,e" fillcolor="black" stroked="f" strokeweight="0">
            <v:stroke opacity="0" miterlimit="10" joinstyle="miter"/>
          </v:shape>
          <v:shape id="Shape 14560" o:spid="_x0000_s4122" style="position:absolute;left:69168;top:368;width:91;height:182" coordsize="9144,18288" path="m,l9144,r,18288l,18288,,e" stroked="f" strokeweight="0">
            <v:stroke opacity="0" miterlimit="10" joinstyle="miter"/>
          </v:shape>
          <v:shape id="Shape 14561" o:spid="_x0000_s4121" style="position:absolute;left:69077;top:368;width:182;height:91" coordsize="18288,9144" path="m,l18288,r,9144l,9144,,e" stroked="f" strokeweight="0">
            <v:stroke opacity="0" miterlimit="10" joinstyle="miter"/>
          </v:shape>
          <v:shape id="Shape 14562" o:spid="_x0000_s4120" style="position:absolute;left:69077;top:460;width:91;height:91" coordsize="9144,9144" path="m,l9144,r,9144l,9144,,e" fillcolor="black" stroked="f" strokeweight="0">
            <v:stroke opacity="0" miterlimit="10" joinstyle="miter"/>
          </v:shape>
          <w10:wrap type="square" anchorx="page" anchory="page"/>
        </v:group>
      </w:pict>
    </w:r>
  </w:p>
  <w:p w:rsidR="0052086B" w:rsidRDefault="003106B8">
    <w:r w:rsidRPr="003106B8">
      <w:rPr>
        <w:noProof/>
      </w:rPr>
      <w:pict>
        <v:group id="Group 13716" o:spid="_x0000_s4113" style="position:absolute;margin-left:23.8pt;margin-top:28.1pt;width:548.25pt;height:786.2pt;z-index:-251665408;mso-position-horizontal-relative:page;mso-position-vertical-relative:page" coordsize="69625,99849">
          <v:shape id="Shape 14568" o:spid="_x0000_s4118" style="position:absolute;width:365;height:99849" coordsize="36576,9984994" path="m,l36576,r,9984994l,9984994,,e" fillcolor="black" stroked="f" strokeweight="0">
            <v:stroke opacity="0" miterlimit="10" joinstyle="miter"/>
          </v:shape>
          <v:shape id="Shape 14569" o:spid="_x0000_s4117" style="position:absolute;left:365;width:91;height:99849" coordsize="9144,9984994" path="m,l9144,r,9984994l,9984994,,e" stroked="f" strokeweight="0">
            <v:stroke opacity="0" miterlimit="10" joinstyle="miter"/>
          </v:shape>
          <v:shape id="Shape 14570" o:spid="_x0000_s4116" style="position:absolute;left:457;width:91;height:99849" coordsize="9144,9984994" path="m,l9144,r,9984994l,9984994,,e" fillcolor="black" stroked="f" strokeweight="0">
            <v:stroke opacity="0" miterlimit="10" joinstyle="miter"/>
          </v:shape>
          <v:shape id="Shape 14571" o:spid="_x0000_s4115" style="position:absolute;left:69260;width:365;height:99849" coordsize="36576,9984994" path="m,l36576,r,9984994l,9984994,,e" fillcolor="black" stroked="f" strokeweight="0">
            <v:stroke opacity="0" miterlimit="10" joinstyle="miter"/>
          </v:shape>
          <v:shape id="Shape 14572" o:spid="_x0000_s4114" style="position:absolute;left:69077;width:91;height:99849" coordsize="9144,9984994" path="m,l9144,r,9984994l,9984994,,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B1C9B"/>
    <w:multiLevelType w:val="hybridMultilevel"/>
    <w:tmpl w:val="9D8222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634A3B"/>
    <w:multiLevelType w:val="hybridMultilevel"/>
    <w:tmpl w:val="E1422A30"/>
    <w:lvl w:ilvl="0" w:tplc="F22E7548">
      <w:start w:val="1"/>
      <w:numFmt w:val="bullet"/>
      <w:lvlText w:val="•"/>
      <w:lvlJc w:val="left"/>
      <w:pPr>
        <w:ind w:left="1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524B92">
      <w:start w:val="1"/>
      <w:numFmt w:val="bullet"/>
      <w:lvlText w:val="o"/>
      <w:lvlJc w:val="left"/>
      <w:pPr>
        <w:ind w:left="1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FA512E">
      <w:start w:val="1"/>
      <w:numFmt w:val="bullet"/>
      <w:lvlText w:val="▪"/>
      <w:lvlJc w:val="left"/>
      <w:pPr>
        <w:ind w:left="2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0E8D76">
      <w:start w:val="1"/>
      <w:numFmt w:val="bullet"/>
      <w:lvlText w:val="•"/>
      <w:lvlJc w:val="left"/>
      <w:pPr>
        <w:ind w:left="3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BCB670">
      <w:start w:val="1"/>
      <w:numFmt w:val="bullet"/>
      <w:lvlText w:val="o"/>
      <w:lvlJc w:val="left"/>
      <w:pPr>
        <w:ind w:left="3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D4F05A">
      <w:start w:val="1"/>
      <w:numFmt w:val="bullet"/>
      <w:lvlText w:val="▪"/>
      <w:lvlJc w:val="left"/>
      <w:pPr>
        <w:ind w:left="4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84F0B4">
      <w:start w:val="1"/>
      <w:numFmt w:val="bullet"/>
      <w:lvlText w:val="•"/>
      <w:lvlJc w:val="left"/>
      <w:pPr>
        <w:ind w:left="5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D8F72A">
      <w:start w:val="1"/>
      <w:numFmt w:val="bullet"/>
      <w:lvlText w:val="o"/>
      <w:lvlJc w:val="left"/>
      <w:pPr>
        <w:ind w:left="6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769D52">
      <w:start w:val="1"/>
      <w:numFmt w:val="bullet"/>
      <w:lvlText w:val="▪"/>
      <w:lvlJc w:val="left"/>
      <w:pPr>
        <w:ind w:left="6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44765F6"/>
    <w:multiLevelType w:val="hybridMultilevel"/>
    <w:tmpl w:val="CBA2A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AFF4066"/>
    <w:multiLevelType w:val="hybridMultilevel"/>
    <w:tmpl w:val="837EF4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4888406A"/>
    <w:multiLevelType w:val="hybridMultilevel"/>
    <w:tmpl w:val="D0388A54"/>
    <w:lvl w:ilvl="0" w:tplc="40090001">
      <w:start w:val="1"/>
      <w:numFmt w:val="bullet"/>
      <w:lvlText w:val=""/>
      <w:lvlJc w:val="left"/>
      <w:pPr>
        <w:ind w:left="2459" w:hanging="360"/>
      </w:pPr>
      <w:rPr>
        <w:rFonts w:ascii="Symbol" w:hAnsi="Symbol" w:hint="default"/>
      </w:rPr>
    </w:lvl>
    <w:lvl w:ilvl="1" w:tplc="40090003" w:tentative="1">
      <w:start w:val="1"/>
      <w:numFmt w:val="bullet"/>
      <w:lvlText w:val="o"/>
      <w:lvlJc w:val="left"/>
      <w:pPr>
        <w:ind w:left="3179" w:hanging="360"/>
      </w:pPr>
      <w:rPr>
        <w:rFonts w:ascii="Courier New" w:hAnsi="Courier New" w:cs="Courier New" w:hint="default"/>
      </w:rPr>
    </w:lvl>
    <w:lvl w:ilvl="2" w:tplc="40090005" w:tentative="1">
      <w:start w:val="1"/>
      <w:numFmt w:val="bullet"/>
      <w:lvlText w:val=""/>
      <w:lvlJc w:val="left"/>
      <w:pPr>
        <w:ind w:left="3899" w:hanging="360"/>
      </w:pPr>
      <w:rPr>
        <w:rFonts w:ascii="Wingdings" w:hAnsi="Wingdings" w:hint="default"/>
      </w:rPr>
    </w:lvl>
    <w:lvl w:ilvl="3" w:tplc="40090001" w:tentative="1">
      <w:start w:val="1"/>
      <w:numFmt w:val="bullet"/>
      <w:lvlText w:val=""/>
      <w:lvlJc w:val="left"/>
      <w:pPr>
        <w:ind w:left="4619" w:hanging="360"/>
      </w:pPr>
      <w:rPr>
        <w:rFonts w:ascii="Symbol" w:hAnsi="Symbol" w:hint="default"/>
      </w:rPr>
    </w:lvl>
    <w:lvl w:ilvl="4" w:tplc="40090003" w:tentative="1">
      <w:start w:val="1"/>
      <w:numFmt w:val="bullet"/>
      <w:lvlText w:val="o"/>
      <w:lvlJc w:val="left"/>
      <w:pPr>
        <w:ind w:left="5339" w:hanging="360"/>
      </w:pPr>
      <w:rPr>
        <w:rFonts w:ascii="Courier New" w:hAnsi="Courier New" w:cs="Courier New" w:hint="default"/>
      </w:rPr>
    </w:lvl>
    <w:lvl w:ilvl="5" w:tplc="40090005" w:tentative="1">
      <w:start w:val="1"/>
      <w:numFmt w:val="bullet"/>
      <w:lvlText w:val=""/>
      <w:lvlJc w:val="left"/>
      <w:pPr>
        <w:ind w:left="6059" w:hanging="360"/>
      </w:pPr>
      <w:rPr>
        <w:rFonts w:ascii="Wingdings" w:hAnsi="Wingdings" w:hint="default"/>
      </w:rPr>
    </w:lvl>
    <w:lvl w:ilvl="6" w:tplc="40090001" w:tentative="1">
      <w:start w:val="1"/>
      <w:numFmt w:val="bullet"/>
      <w:lvlText w:val=""/>
      <w:lvlJc w:val="left"/>
      <w:pPr>
        <w:ind w:left="6779" w:hanging="360"/>
      </w:pPr>
      <w:rPr>
        <w:rFonts w:ascii="Symbol" w:hAnsi="Symbol" w:hint="default"/>
      </w:rPr>
    </w:lvl>
    <w:lvl w:ilvl="7" w:tplc="40090003" w:tentative="1">
      <w:start w:val="1"/>
      <w:numFmt w:val="bullet"/>
      <w:lvlText w:val="o"/>
      <w:lvlJc w:val="left"/>
      <w:pPr>
        <w:ind w:left="7499" w:hanging="360"/>
      </w:pPr>
      <w:rPr>
        <w:rFonts w:ascii="Courier New" w:hAnsi="Courier New" w:cs="Courier New" w:hint="default"/>
      </w:rPr>
    </w:lvl>
    <w:lvl w:ilvl="8" w:tplc="40090005" w:tentative="1">
      <w:start w:val="1"/>
      <w:numFmt w:val="bullet"/>
      <w:lvlText w:val=""/>
      <w:lvlJc w:val="left"/>
      <w:pPr>
        <w:ind w:left="8219" w:hanging="360"/>
      </w:pPr>
      <w:rPr>
        <w:rFonts w:ascii="Wingdings" w:hAnsi="Wingdings" w:hint="default"/>
      </w:rPr>
    </w:lvl>
  </w:abstractNum>
  <w:abstractNum w:abstractNumId="5">
    <w:nsid w:val="6F350A2B"/>
    <w:multiLevelType w:val="hybridMultilevel"/>
    <w:tmpl w:val="9DAC7DFA"/>
    <w:lvl w:ilvl="0" w:tplc="7A5A35F4">
      <w:start w:val="1"/>
      <w:numFmt w:val="bullet"/>
      <w:lvlText w:val=""/>
      <w:lvlJc w:val="left"/>
      <w:pPr>
        <w:ind w:left="7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7F86AE8">
      <w:start w:val="1"/>
      <w:numFmt w:val="bullet"/>
      <w:lvlText w:val="•"/>
      <w:lvlJc w:val="left"/>
      <w:pPr>
        <w:ind w:left="18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46EC06E">
      <w:start w:val="1"/>
      <w:numFmt w:val="bullet"/>
      <w:lvlText w:val="▪"/>
      <w:lvlJc w:val="left"/>
      <w:pPr>
        <w:ind w:left="25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7BAD62C">
      <w:start w:val="1"/>
      <w:numFmt w:val="bullet"/>
      <w:lvlText w:val="•"/>
      <w:lvlJc w:val="left"/>
      <w:pPr>
        <w:ind w:left="33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6C4D84C">
      <w:start w:val="1"/>
      <w:numFmt w:val="bullet"/>
      <w:lvlText w:val="o"/>
      <w:lvlJc w:val="left"/>
      <w:pPr>
        <w:ind w:left="40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967238">
      <w:start w:val="1"/>
      <w:numFmt w:val="bullet"/>
      <w:lvlText w:val="▪"/>
      <w:lvlJc w:val="left"/>
      <w:pPr>
        <w:ind w:left="47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D16EC64">
      <w:start w:val="1"/>
      <w:numFmt w:val="bullet"/>
      <w:lvlText w:val="•"/>
      <w:lvlJc w:val="left"/>
      <w:pPr>
        <w:ind w:left="54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C1AFCBC">
      <w:start w:val="1"/>
      <w:numFmt w:val="bullet"/>
      <w:lvlText w:val="o"/>
      <w:lvlJc w:val="left"/>
      <w:pPr>
        <w:ind w:left="61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4763D54">
      <w:start w:val="1"/>
      <w:numFmt w:val="bullet"/>
      <w:lvlText w:val="▪"/>
      <w:lvlJc w:val="left"/>
      <w:pPr>
        <w:ind w:left="69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nsid w:val="77472E16"/>
    <w:multiLevelType w:val="hybridMultilevel"/>
    <w:tmpl w:val="62B2BF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BE2265"/>
    <w:rsid w:val="000353EE"/>
    <w:rsid w:val="0019205D"/>
    <w:rsid w:val="001A1537"/>
    <w:rsid w:val="00286AED"/>
    <w:rsid w:val="003106B8"/>
    <w:rsid w:val="003E3C5D"/>
    <w:rsid w:val="00423E3F"/>
    <w:rsid w:val="004E30DB"/>
    <w:rsid w:val="0052086B"/>
    <w:rsid w:val="00534F15"/>
    <w:rsid w:val="005367CB"/>
    <w:rsid w:val="005516CE"/>
    <w:rsid w:val="0056525B"/>
    <w:rsid w:val="00660026"/>
    <w:rsid w:val="00786083"/>
    <w:rsid w:val="00937AC6"/>
    <w:rsid w:val="00A5583E"/>
    <w:rsid w:val="00AB0C25"/>
    <w:rsid w:val="00BE2265"/>
    <w:rsid w:val="00C13059"/>
    <w:rsid w:val="00DD0E49"/>
    <w:rsid w:val="00E47BBD"/>
    <w:rsid w:val="00E47E37"/>
    <w:rsid w:val="00EE5704"/>
    <w:rsid w:val="00FC1E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704"/>
    <w:rPr>
      <w:rFonts w:ascii="Calibri" w:eastAsia="Calibri" w:hAnsi="Calibri" w:cs="Calibri"/>
      <w:color w:val="000000"/>
    </w:rPr>
  </w:style>
  <w:style w:type="paragraph" w:styleId="Heading1">
    <w:name w:val="heading 1"/>
    <w:next w:val="Normal"/>
    <w:link w:val="Heading1Char"/>
    <w:uiPriority w:val="9"/>
    <w:unhideWhenUsed/>
    <w:qFormat/>
    <w:rsid w:val="00EE5704"/>
    <w:pPr>
      <w:keepNext/>
      <w:keepLines/>
      <w:spacing w:after="0"/>
      <w:ind w:left="1538"/>
      <w:outlineLvl w:val="0"/>
    </w:pPr>
    <w:rPr>
      <w:rFonts w:ascii="Garamond" w:eastAsia="Garamond" w:hAnsi="Garamond" w:cs="Garamond"/>
      <w:b/>
      <w:color w:val="000000"/>
      <w:sz w:val="46"/>
      <w:u w:val="single" w:color="000000"/>
    </w:rPr>
  </w:style>
  <w:style w:type="paragraph" w:styleId="Heading2">
    <w:name w:val="heading 2"/>
    <w:next w:val="Normal"/>
    <w:link w:val="Heading2Char"/>
    <w:uiPriority w:val="9"/>
    <w:unhideWhenUsed/>
    <w:qFormat/>
    <w:rsid w:val="00EE5704"/>
    <w:pPr>
      <w:keepNext/>
      <w:keepLines/>
      <w:spacing w:after="0"/>
      <w:ind w:left="52" w:hanging="10"/>
      <w:outlineLvl w:val="1"/>
    </w:pPr>
    <w:rPr>
      <w:rFonts w:ascii="Garamond" w:eastAsia="Garamond" w:hAnsi="Garamond" w:cs="Garamond"/>
      <w:b/>
      <w:color w:val="000000"/>
      <w:sz w:val="40"/>
    </w:rPr>
  </w:style>
  <w:style w:type="paragraph" w:styleId="Heading3">
    <w:name w:val="heading 3"/>
    <w:next w:val="Normal"/>
    <w:link w:val="Heading3Char"/>
    <w:uiPriority w:val="9"/>
    <w:unhideWhenUsed/>
    <w:qFormat/>
    <w:rsid w:val="00EE5704"/>
    <w:pPr>
      <w:keepNext/>
      <w:keepLines/>
      <w:spacing w:after="0"/>
      <w:ind w:left="106" w:hanging="10"/>
      <w:jc w:val="center"/>
      <w:outlineLvl w:val="2"/>
    </w:pPr>
    <w:rPr>
      <w:rFonts w:ascii="Garamond" w:eastAsia="Garamond" w:hAnsi="Garamond" w:cs="Garamond"/>
      <w:b/>
      <w:color w:val="000000"/>
      <w:sz w:val="38"/>
      <w:u w:val="single" w:color="000000"/>
    </w:rPr>
  </w:style>
  <w:style w:type="paragraph" w:styleId="Heading4">
    <w:name w:val="heading 4"/>
    <w:next w:val="Normal"/>
    <w:link w:val="Heading4Char"/>
    <w:uiPriority w:val="9"/>
    <w:unhideWhenUsed/>
    <w:qFormat/>
    <w:rsid w:val="00EE5704"/>
    <w:pPr>
      <w:keepNext/>
      <w:keepLines/>
      <w:spacing w:after="0"/>
      <w:ind w:left="42"/>
      <w:outlineLvl w:val="3"/>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E5704"/>
    <w:rPr>
      <w:rFonts w:ascii="Times New Roman" w:eastAsia="Times New Roman" w:hAnsi="Times New Roman" w:cs="Times New Roman"/>
      <w:color w:val="000000"/>
      <w:sz w:val="36"/>
    </w:rPr>
  </w:style>
  <w:style w:type="character" w:customStyle="1" w:styleId="Heading3Char">
    <w:name w:val="Heading 3 Char"/>
    <w:link w:val="Heading3"/>
    <w:rsid w:val="00EE5704"/>
    <w:rPr>
      <w:rFonts w:ascii="Garamond" w:eastAsia="Garamond" w:hAnsi="Garamond" w:cs="Garamond"/>
      <w:b/>
      <w:color w:val="000000"/>
      <w:sz w:val="38"/>
      <w:u w:val="single" w:color="000000"/>
    </w:rPr>
  </w:style>
  <w:style w:type="character" w:customStyle="1" w:styleId="Heading2Char">
    <w:name w:val="Heading 2 Char"/>
    <w:link w:val="Heading2"/>
    <w:rsid w:val="00EE5704"/>
    <w:rPr>
      <w:rFonts w:ascii="Garamond" w:eastAsia="Garamond" w:hAnsi="Garamond" w:cs="Garamond"/>
      <w:b/>
      <w:color w:val="000000"/>
      <w:sz w:val="40"/>
    </w:rPr>
  </w:style>
  <w:style w:type="character" w:customStyle="1" w:styleId="Heading1Char">
    <w:name w:val="Heading 1 Char"/>
    <w:link w:val="Heading1"/>
    <w:rsid w:val="00EE5704"/>
    <w:rPr>
      <w:rFonts w:ascii="Garamond" w:eastAsia="Garamond" w:hAnsi="Garamond" w:cs="Garamond"/>
      <w:b/>
      <w:color w:val="000000"/>
      <w:sz w:val="46"/>
      <w:u w:val="single" w:color="000000"/>
    </w:rPr>
  </w:style>
  <w:style w:type="table" w:customStyle="1" w:styleId="TableGrid">
    <w:name w:val="TableGrid"/>
    <w:rsid w:val="00EE570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86AED"/>
    <w:pPr>
      <w:ind w:left="720"/>
      <w:contextualSpacing/>
    </w:pPr>
  </w:style>
  <w:style w:type="character" w:styleId="Hyperlink">
    <w:name w:val="Hyperlink"/>
    <w:basedOn w:val="DefaultParagraphFont"/>
    <w:uiPriority w:val="99"/>
    <w:unhideWhenUsed/>
    <w:rsid w:val="00E47E37"/>
    <w:rPr>
      <w:color w:val="0563C1" w:themeColor="hyperlink"/>
      <w:u w:val="single"/>
    </w:rPr>
  </w:style>
  <w:style w:type="paragraph" w:styleId="BalloonText">
    <w:name w:val="Balloon Text"/>
    <w:basedOn w:val="Normal"/>
    <w:link w:val="BalloonTextChar"/>
    <w:uiPriority w:val="99"/>
    <w:semiHidden/>
    <w:unhideWhenUsed/>
    <w:rsid w:val="00AB0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25"/>
    <w:rPr>
      <w:rFonts w:ascii="Tahoma" w:eastAsia="Calibri" w:hAnsi="Tahoma" w:cs="Tahoma"/>
      <w:color w:val="000000"/>
      <w:sz w:val="16"/>
      <w:szCs w:val="16"/>
    </w:rPr>
  </w:style>
  <w:style w:type="character" w:styleId="FollowedHyperlink">
    <w:name w:val="FollowedHyperlink"/>
    <w:basedOn w:val="DefaultParagraphFont"/>
    <w:uiPriority w:val="99"/>
    <w:semiHidden/>
    <w:unhideWhenUsed/>
    <w:rsid w:val="00660026"/>
    <w:rPr>
      <w:color w:val="954F72" w:themeColor="followedHyperlink"/>
      <w:u w:val="single"/>
    </w:rPr>
  </w:style>
  <w:style w:type="character" w:styleId="Strong">
    <w:name w:val="Strong"/>
    <w:basedOn w:val="DefaultParagraphFont"/>
    <w:uiPriority w:val="22"/>
    <w:qFormat/>
    <w:rsid w:val="00660026"/>
    <w:rPr>
      <w:b/>
      <w:bCs/>
    </w:rPr>
  </w:style>
  <w:style w:type="paragraph" w:styleId="NormalWeb">
    <w:name w:val="Normal (Web)"/>
    <w:basedOn w:val="Normal"/>
    <w:uiPriority w:val="99"/>
    <w:semiHidden/>
    <w:unhideWhenUsed/>
    <w:rsid w:val="00C13059"/>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TMLPreformatted">
    <w:name w:val="HTML Preformatted"/>
    <w:basedOn w:val="Normal"/>
    <w:link w:val="HTMLPreformattedChar"/>
    <w:uiPriority w:val="99"/>
    <w:semiHidden/>
    <w:unhideWhenUsed/>
    <w:rsid w:val="00C1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C13059"/>
    <w:rPr>
      <w:rFonts w:ascii="Courier New" w:eastAsia="Times New Roman" w:hAnsi="Courier New" w:cs="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138794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ww.javatpoint.org" TargetMode="External"/><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cdnj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google.com" TargetMode="External"/><Relationship Id="rId25" Type="http://schemas.openxmlformats.org/officeDocument/2006/relationships/hyperlink" Target="http://www.bootstrap.com"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fontawesome.com"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w3schools.com"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pixabay.com" TargetMode="Externa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yperlink" Target="www.geeksforgeeks.com%20"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www.googlefonts.com" TargetMode="External"/><Relationship Id="rId27" Type="http://schemas.openxmlformats.org/officeDocument/2006/relationships/hyperlink" Target="http://www.firefox.com" TargetMode="External"/><Relationship Id="rId30" Type="http://schemas.openxmlformats.org/officeDocument/2006/relationships/footer" Target="foot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projects\demo%20project\model%20project%20sem4%20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FE8F9-E5E5-4ED1-93F4-4F16B21A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 project sem4 2023</Template>
  <TotalTime>1</TotalTime>
  <Pages>10</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cp:lastPrinted>2022-05-13T07:33:00Z</cp:lastPrinted>
  <dcterms:created xsi:type="dcterms:W3CDTF">2023-02-21T17:59:00Z</dcterms:created>
  <dcterms:modified xsi:type="dcterms:W3CDTF">2023-02-21T18:00:00Z</dcterms:modified>
</cp:coreProperties>
</file>